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9FE" w:rsidRPr="003C4187" w:rsidRDefault="00E94707" w:rsidP="0039084B">
      <w:pPr>
        <w:pStyle w:val="Ttul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Aplicação Web e Mobile </w:t>
      </w:r>
      <w:r w:rsidR="000D0DF4">
        <w:rPr>
          <w:rFonts w:ascii="Times New Roman" w:hAnsi="Times New Roman" w:cs="Times New Roman"/>
          <w:lang w:val="pt-BR"/>
        </w:rPr>
        <w:t>PlaySports</w:t>
      </w:r>
    </w:p>
    <w:p w:rsidR="00EC49FE" w:rsidRDefault="00801D2F" w:rsidP="0039084B">
      <w:pPr>
        <w:pStyle w:val="Autho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Gabriel Victor Ramalho</w:t>
      </w:r>
      <w:r w:rsidR="00EC49FE" w:rsidRPr="003C4187">
        <w:rPr>
          <w:rFonts w:ascii="Times New Roman" w:hAnsi="Times New Roman"/>
          <w:lang w:val="pt-BR"/>
        </w:rPr>
        <w:t xml:space="preserve">, </w:t>
      </w:r>
      <w:r>
        <w:rPr>
          <w:rFonts w:ascii="Times New Roman" w:hAnsi="Times New Roman"/>
          <w:lang w:val="pt-BR"/>
        </w:rPr>
        <w:t>Rodrigo Monteiro Costa</w:t>
      </w:r>
      <w:r w:rsidR="00F86A4A" w:rsidRPr="003C4187">
        <w:rPr>
          <w:rFonts w:ascii="Times New Roman" w:hAnsi="Times New Roman"/>
          <w:lang w:val="pt-BR"/>
        </w:rPr>
        <w:t xml:space="preserve">, </w:t>
      </w:r>
      <w:r w:rsidR="00F1693C" w:rsidRPr="003C4187">
        <w:rPr>
          <w:rFonts w:ascii="Times New Roman" w:hAnsi="Times New Roman"/>
          <w:lang w:val="pt-BR"/>
        </w:rPr>
        <w:t xml:space="preserve">Wellington </w:t>
      </w:r>
      <w:r>
        <w:rPr>
          <w:rFonts w:ascii="Times New Roman" w:hAnsi="Times New Roman"/>
          <w:lang w:val="pt-BR"/>
        </w:rPr>
        <w:t xml:space="preserve">Diolice </w:t>
      </w:r>
      <w:r w:rsidR="00F1693C" w:rsidRPr="003C4187">
        <w:rPr>
          <w:rFonts w:ascii="Times New Roman" w:hAnsi="Times New Roman"/>
          <w:lang w:val="pt-BR"/>
        </w:rPr>
        <w:t>Felix</w:t>
      </w:r>
      <w:r>
        <w:rPr>
          <w:rFonts w:ascii="Times New Roman" w:hAnsi="Times New Roman"/>
          <w:lang w:val="pt-BR"/>
        </w:rPr>
        <w:t xml:space="preserve"> da Silva</w:t>
      </w:r>
    </w:p>
    <w:p w:rsidR="00364012" w:rsidRPr="003C4187" w:rsidRDefault="00364012" w:rsidP="00364012">
      <w:pPr>
        <w:spacing w:before="240"/>
        <w:jc w:val="center"/>
        <w:rPr>
          <w:rStyle w:val="AddressChar"/>
          <w:rFonts w:ascii="Times New Roman" w:hAnsi="Times New Roman"/>
        </w:rPr>
      </w:pPr>
      <w:r w:rsidRPr="003C4187">
        <w:rPr>
          <w:rStyle w:val="AddressChar"/>
          <w:rFonts w:ascii="Times New Roman" w:hAnsi="Times New Roman"/>
        </w:rPr>
        <w:t>Curso de Bacharelado em Ciência da Computação – Univers</w:t>
      </w:r>
      <w:r w:rsidR="00801D2F">
        <w:rPr>
          <w:rStyle w:val="AddressChar"/>
          <w:rFonts w:ascii="Times New Roman" w:hAnsi="Times New Roman"/>
        </w:rPr>
        <w:t>idade Paulista (UNIP) – Campus</w:t>
      </w:r>
      <w:r w:rsidRPr="003C4187">
        <w:rPr>
          <w:rStyle w:val="AddressChar"/>
          <w:rFonts w:ascii="Times New Roman" w:hAnsi="Times New Roman"/>
        </w:rPr>
        <w:t xml:space="preserve"> Swift</w:t>
      </w:r>
      <w:r w:rsidRPr="003C4187">
        <w:rPr>
          <w:rStyle w:val="AddressChar"/>
          <w:rFonts w:ascii="Times New Roman" w:hAnsi="Times New Roman"/>
        </w:rPr>
        <w:br/>
        <w:t>13043-900 – Campinas – SP– Brasil</w:t>
      </w:r>
    </w:p>
    <w:p w:rsidR="00EC49FE" w:rsidRPr="00364012" w:rsidRDefault="00950A2F" w:rsidP="00EE70EF">
      <w:pPr>
        <w:pStyle w:val="Email"/>
        <w:rPr>
          <w:lang w:val="pt-BR"/>
        </w:rPr>
      </w:pPr>
      <w:r w:rsidRPr="00364012">
        <w:rPr>
          <w:lang w:val="pt-BR"/>
        </w:rPr>
        <w:t>gvr_1996@hotmail.com</w:t>
      </w:r>
      <w:r w:rsidR="00EC49FE" w:rsidRPr="00364012">
        <w:rPr>
          <w:lang w:val="pt-BR"/>
        </w:rPr>
        <w:t>,</w:t>
      </w:r>
      <w:r w:rsidR="00A4324E" w:rsidRPr="00364012">
        <w:rPr>
          <w:lang w:val="pt-BR"/>
        </w:rPr>
        <w:t xml:space="preserve"> </w:t>
      </w:r>
      <w:r>
        <w:rPr>
          <w:lang w:val="pt-BR"/>
        </w:rPr>
        <w:t>rodrigo.monteiro195@gmail.com</w:t>
      </w:r>
      <w:r w:rsidR="00F86A4A" w:rsidRPr="00364012">
        <w:rPr>
          <w:lang w:val="pt-BR"/>
        </w:rPr>
        <w:t>,</w:t>
      </w:r>
      <w:r w:rsidR="00364012">
        <w:rPr>
          <w:lang w:val="pt-BR"/>
        </w:rPr>
        <w:t>wellington.silva@docente.unip.br</w:t>
      </w:r>
      <w:r w:rsidR="00EC49FE" w:rsidRPr="00364012">
        <w:rPr>
          <w:lang w:val="pt-BR"/>
        </w:rPr>
        <w:t xml:space="preserve"> </w:t>
      </w:r>
    </w:p>
    <w:p w:rsidR="00EC49FE" w:rsidRPr="00364012" w:rsidRDefault="00EC49FE" w:rsidP="00EE70EF">
      <w:pPr>
        <w:pStyle w:val="Email"/>
        <w:rPr>
          <w:lang w:val="pt-BR"/>
        </w:rPr>
        <w:sectPr w:rsidR="00EC49FE" w:rsidRPr="00364012" w:rsidSect="0020167F">
          <w:headerReference w:type="even" r:id="rId8"/>
          <w:headerReference w:type="default" r:id="rId9"/>
          <w:footerReference w:type="even" r:id="rId10"/>
          <w:footerReference w:type="first" r:id="rId11"/>
          <w:type w:val="continuous"/>
          <w:pgSz w:w="11907" w:h="16840" w:code="9"/>
          <w:pgMar w:top="1701" w:right="1701" w:bottom="1418" w:left="1701" w:header="964" w:footer="964" w:gutter="0"/>
          <w:pgNumType w:start="101"/>
          <w:cols w:space="454"/>
        </w:sectPr>
      </w:pPr>
    </w:p>
    <w:p w:rsidR="00D23A9C" w:rsidRPr="003C4187" w:rsidRDefault="00EC49FE" w:rsidP="00912539">
      <w:pPr>
        <w:pStyle w:val="Abstract"/>
        <w:rPr>
          <w:rFonts w:ascii="Times New Roman" w:hAnsi="Times New Roman"/>
          <w:lang w:val="en-US"/>
        </w:rPr>
      </w:pPr>
      <w:r w:rsidRPr="003C4187">
        <w:rPr>
          <w:rFonts w:ascii="Times New Roman" w:hAnsi="Times New Roman"/>
          <w:b/>
          <w:lang w:val="en-US"/>
        </w:rPr>
        <w:t>Abstract.</w:t>
      </w:r>
      <w:r w:rsidRPr="003C4187">
        <w:rPr>
          <w:rFonts w:ascii="Times New Roman" w:hAnsi="Times New Roman"/>
          <w:lang w:val="en-US"/>
        </w:rPr>
        <w:t xml:space="preserve"> </w:t>
      </w:r>
      <w:r w:rsidR="00F44505" w:rsidRPr="003C4187">
        <w:rPr>
          <w:rFonts w:ascii="Times New Roman" w:hAnsi="Times New Roman"/>
          <w:lang w:val="en-US"/>
        </w:rPr>
        <w:t xml:space="preserve">This article contains the main information about the PlaySports </w:t>
      </w:r>
      <w:r w:rsidR="00CB038E">
        <w:rPr>
          <w:rFonts w:ascii="Times New Roman" w:hAnsi="Times New Roman"/>
          <w:lang w:val="en-US"/>
        </w:rPr>
        <w:t>project</w:t>
      </w:r>
      <w:r w:rsidR="00F44505" w:rsidRPr="003C4187">
        <w:rPr>
          <w:rFonts w:ascii="Times New Roman" w:hAnsi="Times New Roman"/>
          <w:lang w:val="en-US"/>
        </w:rPr>
        <w:t xml:space="preserve">, which has as its theme the practice of sports. The </w:t>
      </w:r>
      <w:r w:rsidR="00CB038E">
        <w:rPr>
          <w:rFonts w:ascii="Times New Roman" w:hAnsi="Times New Roman"/>
          <w:lang w:val="en-US"/>
        </w:rPr>
        <w:t>project</w:t>
      </w:r>
      <w:r w:rsidR="00F44505" w:rsidRPr="003C4187">
        <w:rPr>
          <w:rFonts w:ascii="Times New Roman" w:hAnsi="Times New Roman"/>
          <w:lang w:val="en-US"/>
        </w:rPr>
        <w:t xml:space="preserve"> </w:t>
      </w:r>
      <w:r w:rsidR="00656AE0">
        <w:rPr>
          <w:rFonts w:ascii="Times New Roman" w:hAnsi="Times New Roman"/>
          <w:lang w:val="en-US"/>
        </w:rPr>
        <w:t>was</w:t>
      </w:r>
      <w:r w:rsidR="00F44505" w:rsidRPr="003C4187">
        <w:rPr>
          <w:rFonts w:ascii="Times New Roman" w:hAnsi="Times New Roman"/>
          <w:lang w:val="en-US"/>
        </w:rPr>
        <w:t xml:space="preserve"> developed with the main purpose of helping people and groups who want to play sports with other people. The </w:t>
      </w:r>
      <w:r w:rsidR="006F6EFF">
        <w:rPr>
          <w:rFonts w:ascii="Times New Roman" w:hAnsi="Times New Roman"/>
          <w:lang w:val="en-US"/>
        </w:rPr>
        <w:t>PlaySports</w:t>
      </w:r>
      <w:r w:rsidR="00F44505" w:rsidRPr="003C4187">
        <w:rPr>
          <w:rFonts w:ascii="Times New Roman" w:hAnsi="Times New Roman"/>
          <w:lang w:val="en-US"/>
        </w:rPr>
        <w:t xml:space="preserve"> will allow sports practices to happen more easily, bringing athletes closer and allowing the contact between people and sports groups who want to practice sports activities.</w:t>
      </w:r>
    </w:p>
    <w:p w:rsidR="0089372A" w:rsidRPr="003C4187" w:rsidRDefault="00EC49FE" w:rsidP="00912539">
      <w:pPr>
        <w:pStyle w:val="Abstract"/>
        <w:rPr>
          <w:rFonts w:ascii="Times New Roman" w:hAnsi="Times New Roman"/>
        </w:rPr>
      </w:pPr>
      <w:r w:rsidRPr="003C4187">
        <w:rPr>
          <w:rFonts w:ascii="Times New Roman" w:hAnsi="Times New Roman"/>
          <w:b/>
        </w:rPr>
        <w:t>Resumo.</w:t>
      </w:r>
      <w:r w:rsidRPr="003C4187">
        <w:rPr>
          <w:rFonts w:ascii="Times New Roman" w:hAnsi="Times New Roman"/>
        </w:rPr>
        <w:t xml:space="preserve"> </w:t>
      </w:r>
      <w:r w:rsidR="001F576B" w:rsidRPr="003C4187">
        <w:rPr>
          <w:rFonts w:ascii="Times New Roman" w:hAnsi="Times New Roman"/>
        </w:rPr>
        <w:t xml:space="preserve">Este artigo contém as principais informações sobre o </w:t>
      </w:r>
      <w:r w:rsidR="00CB038E">
        <w:rPr>
          <w:rFonts w:ascii="Times New Roman" w:hAnsi="Times New Roman"/>
        </w:rPr>
        <w:t>projeto</w:t>
      </w:r>
      <w:r w:rsidR="001F576B" w:rsidRPr="003C4187">
        <w:rPr>
          <w:rFonts w:ascii="Times New Roman" w:hAnsi="Times New Roman"/>
        </w:rPr>
        <w:t xml:space="preserve"> PlaySports,</w:t>
      </w:r>
      <w:r w:rsidR="00353404" w:rsidRPr="003C4187">
        <w:rPr>
          <w:rFonts w:ascii="Times New Roman" w:hAnsi="Times New Roman"/>
        </w:rPr>
        <w:t xml:space="preserve"> que tem como </w:t>
      </w:r>
      <w:r w:rsidR="00F44505" w:rsidRPr="003C4187">
        <w:rPr>
          <w:rFonts w:ascii="Times New Roman" w:hAnsi="Times New Roman"/>
        </w:rPr>
        <w:t>tema</w:t>
      </w:r>
      <w:r w:rsidR="00353404" w:rsidRPr="003C4187">
        <w:rPr>
          <w:rFonts w:ascii="Times New Roman" w:hAnsi="Times New Roman"/>
        </w:rPr>
        <w:t xml:space="preserve"> a </w:t>
      </w:r>
      <w:r w:rsidR="003526F3" w:rsidRPr="003C4187">
        <w:rPr>
          <w:rFonts w:ascii="Times New Roman" w:hAnsi="Times New Roman"/>
        </w:rPr>
        <w:t>prática</w:t>
      </w:r>
      <w:r w:rsidR="00353404" w:rsidRPr="003C4187">
        <w:rPr>
          <w:rFonts w:ascii="Times New Roman" w:hAnsi="Times New Roman"/>
        </w:rPr>
        <w:t xml:space="preserve"> de esportes</w:t>
      </w:r>
      <w:r w:rsidR="00F44505" w:rsidRPr="003C4187">
        <w:rPr>
          <w:rFonts w:ascii="Times New Roman" w:hAnsi="Times New Roman"/>
        </w:rPr>
        <w:t xml:space="preserve">. O </w:t>
      </w:r>
      <w:r w:rsidR="00CB038E">
        <w:rPr>
          <w:rFonts w:ascii="Times New Roman" w:hAnsi="Times New Roman"/>
        </w:rPr>
        <w:t>projeto</w:t>
      </w:r>
      <w:r w:rsidR="001F576B" w:rsidRPr="003C4187">
        <w:rPr>
          <w:rFonts w:ascii="Times New Roman" w:hAnsi="Times New Roman"/>
        </w:rPr>
        <w:t xml:space="preserve"> </w:t>
      </w:r>
      <w:r w:rsidR="00656AE0">
        <w:rPr>
          <w:rFonts w:ascii="Times New Roman" w:hAnsi="Times New Roman"/>
        </w:rPr>
        <w:t>foi</w:t>
      </w:r>
      <w:r w:rsidR="001F576B" w:rsidRPr="003C4187">
        <w:rPr>
          <w:rFonts w:ascii="Times New Roman" w:hAnsi="Times New Roman"/>
        </w:rPr>
        <w:t xml:space="preserve"> desenvolvido com o </w:t>
      </w:r>
      <w:r w:rsidR="00F44505" w:rsidRPr="003C4187">
        <w:rPr>
          <w:rFonts w:ascii="Times New Roman" w:hAnsi="Times New Roman"/>
        </w:rPr>
        <w:t xml:space="preserve">principal </w:t>
      </w:r>
      <w:r w:rsidR="001F576B" w:rsidRPr="003C4187">
        <w:rPr>
          <w:rFonts w:ascii="Times New Roman" w:hAnsi="Times New Roman"/>
        </w:rPr>
        <w:t>objetivo de ajudar pessoas</w:t>
      </w:r>
      <w:r w:rsidR="00BB3B07" w:rsidRPr="003C4187">
        <w:rPr>
          <w:rFonts w:ascii="Times New Roman" w:hAnsi="Times New Roman"/>
        </w:rPr>
        <w:t xml:space="preserve"> e grupos</w:t>
      </w:r>
      <w:r w:rsidR="001F576B" w:rsidRPr="003C4187">
        <w:rPr>
          <w:rFonts w:ascii="Times New Roman" w:hAnsi="Times New Roman"/>
        </w:rPr>
        <w:t xml:space="preserve"> que querem praticar esportes</w:t>
      </w:r>
      <w:r w:rsidR="00353404" w:rsidRPr="003C4187">
        <w:rPr>
          <w:rFonts w:ascii="Times New Roman" w:hAnsi="Times New Roman"/>
        </w:rPr>
        <w:t xml:space="preserve"> com outras pessoas</w:t>
      </w:r>
      <w:r w:rsidR="001F576B" w:rsidRPr="003C4187">
        <w:rPr>
          <w:rFonts w:ascii="Times New Roman" w:hAnsi="Times New Roman"/>
        </w:rPr>
        <w:t xml:space="preserve">. </w:t>
      </w:r>
      <w:r w:rsidR="00BB3B07" w:rsidRPr="003C4187">
        <w:rPr>
          <w:rFonts w:ascii="Times New Roman" w:hAnsi="Times New Roman"/>
        </w:rPr>
        <w:t xml:space="preserve">O </w:t>
      </w:r>
      <w:r w:rsidR="006F6EFF">
        <w:rPr>
          <w:rFonts w:ascii="Times New Roman" w:hAnsi="Times New Roman"/>
        </w:rPr>
        <w:t>PlaySports</w:t>
      </w:r>
      <w:r w:rsidR="00BB3B07" w:rsidRPr="003C4187">
        <w:rPr>
          <w:rFonts w:ascii="Times New Roman" w:hAnsi="Times New Roman"/>
        </w:rPr>
        <w:t xml:space="preserve"> irá </w:t>
      </w:r>
      <w:r w:rsidR="00353404" w:rsidRPr="003C4187">
        <w:rPr>
          <w:rFonts w:ascii="Times New Roman" w:hAnsi="Times New Roman"/>
        </w:rPr>
        <w:t>permitir</w:t>
      </w:r>
      <w:r w:rsidR="00BB3B07" w:rsidRPr="003C4187">
        <w:rPr>
          <w:rFonts w:ascii="Times New Roman" w:hAnsi="Times New Roman"/>
        </w:rPr>
        <w:t xml:space="preserve"> que práticas esportivas aconteçam</w:t>
      </w:r>
      <w:r w:rsidR="00353404" w:rsidRPr="003C4187">
        <w:rPr>
          <w:rFonts w:ascii="Times New Roman" w:hAnsi="Times New Roman"/>
        </w:rPr>
        <w:t xml:space="preserve"> com maior facilidade</w:t>
      </w:r>
      <w:r w:rsidR="00BB3B07" w:rsidRPr="003C4187">
        <w:rPr>
          <w:rFonts w:ascii="Times New Roman" w:hAnsi="Times New Roman"/>
        </w:rPr>
        <w:t>, apr</w:t>
      </w:r>
      <w:r w:rsidR="00353404" w:rsidRPr="003C4187">
        <w:rPr>
          <w:rFonts w:ascii="Times New Roman" w:hAnsi="Times New Roman"/>
        </w:rPr>
        <w:t xml:space="preserve">oximando esportistas e permitindo o contato </w:t>
      </w:r>
      <w:r w:rsidR="00BB3B07" w:rsidRPr="003C4187">
        <w:rPr>
          <w:rFonts w:ascii="Times New Roman" w:hAnsi="Times New Roman"/>
        </w:rPr>
        <w:t>entre pessoas e grupos esportivos que querem praticar atividades esportivas.</w:t>
      </w:r>
    </w:p>
    <w:p w:rsidR="000F49D1" w:rsidRPr="003C4187" w:rsidRDefault="000F49D1" w:rsidP="000F49D1">
      <w:pPr>
        <w:pStyle w:val="Ttulo1"/>
        <w:rPr>
          <w:rFonts w:ascii="Times New Roman" w:hAnsi="Times New Roman"/>
          <w:lang w:val="pt-BR"/>
        </w:rPr>
      </w:pPr>
      <w:r w:rsidRPr="003C4187">
        <w:rPr>
          <w:rFonts w:ascii="Times New Roman" w:hAnsi="Times New Roman"/>
          <w:lang w:val="pt-BR"/>
        </w:rPr>
        <w:t>1. Contextualização</w:t>
      </w:r>
    </w:p>
    <w:p w:rsidR="000F49D1" w:rsidRPr="003C4187" w:rsidRDefault="000F49D1" w:rsidP="00CF271A">
      <w:pPr>
        <w:rPr>
          <w:rFonts w:ascii="Times New Roman" w:hAnsi="Times New Roman"/>
          <w:lang w:val="pt-BR"/>
        </w:rPr>
      </w:pPr>
      <w:r w:rsidRPr="003C4187">
        <w:rPr>
          <w:rFonts w:ascii="Times New Roman" w:hAnsi="Times New Roman"/>
          <w:lang w:val="pt-BR"/>
        </w:rPr>
        <w:t>Práticas esportivas são atividades que quando feitas regularmente trazem grandes benefícios para o praticante. Os mais conhecidos são os benefícios físicos, já que a atividade física praticada frequentemente fortalece o corpo humano de uma forma geral (músculos, sistema respiratório, sistema circulatório e ossos). O que muitas pessoas não sabem é que além dos benefícios físicos, que são os mais fáceis de serem percebidos, a atividade esportiva também proporciona benefícios mentais, l</w:t>
      </w:r>
      <w:r w:rsidR="00801D2F">
        <w:rPr>
          <w:rFonts w:ascii="Times New Roman" w:hAnsi="Times New Roman"/>
          <w:lang w:val="pt-BR"/>
        </w:rPr>
        <w:t>evando em consideração que a prá</w:t>
      </w:r>
      <w:r w:rsidRPr="003C4187">
        <w:rPr>
          <w:rFonts w:ascii="Times New Roman" w:hAnsi="Times New Roman"/>
          <w:lang w:val="pt-BR"/>
        </w:rPr>
        <w:t xml:space="preserve">tica esportiva causa a liberação de neurotransmissores como a endorfina e a serotonina, que no corpo humano causam a sensação de prazer e bem estar. Por causa </w:t>
      </w:r>
      <w:r w:rsidR="000D792A">
        <w:rPr>
          <w:rFonts w:ascii="Times New Roman" w:hAnsi="Times New Roman"/>
          <w:lang w:val="pt-BR"/>
        </w:rPr>
        <w:t>d</w:t>
      </w:r>
      <w:r w:rsidRPr="003C4187">
        <w:rPr>
          <w:rFonts w:ascii="Times New Roman" w:hAnsi="Times New Roman"/>
          <w:lang w:val="pt-BR"/>
        </w:rPr>
        <w:t xml:space="preserve">essa sensação de </w:t>
      </w:r>
      <w:r w:rsidR="0072033F" w:rsidRPr="003C4187">
        <w:rPr>
          <w:rFonts w:ascii="Times New Roman" w:hAnsi="Times New Roman"/>
          <w:lang w:val="pt-BR"/>
        </w:rPr>
        <w:t>bem-estar</w:t>
      </w:r>
      <w:r w:rsidRPr="003C4187">
        <w:rPr>
          <w:rFonts w:ascii="Times New Roman" w:hAnsi="Times New Roman"/>
          <w:lang w:val="pt-BR"/>
        </w:rPr>
        <w:t xml:space="preserve">, a </w:t>
      </w:r>
      <w:r w:rsidR="0072033F" w:rsidRPr="003C4187">
        <w:rPr>
          <w:rFonts w:ascii="Times New Roman" w:hAnsi="Times New Roman"/>
          <w:lang w:val="pt-BR"/>
        </w:rPr>
        <w:t>prática</w:t>
      </w:r>
      <w:r w:rsidRPr="003C4187">
        <w:rPr>
          <w:rFonts w:ascii="Times New Roman" w:hAnsi="Times New Roman"/>
          <w:lang w:val="pt-BR"/>
        </w:rPr>
        <w:t xml:space="preserve"> esportiva é algo muito indicado para pessoa</w:t>
      </w:r>
      <w:r w:rsidR="000D792A">
        <w:rPr>
          <w:rFonts w:ascii="Times New Roman" w:hAnsi="Times New Roman"/>
          <w:lang w:val="pt-BR"/>
        </w:rPr>
        <w:t>s</w:t>
      </w:r>
      <w:r w:rsidRPr="003C4187">
        <w:rPr>
          <w:rFonts w:ascii="Times New Roman" w:hAnsi="Times New Roman"/>
          <w:lang w:val="pt-BR"/>
        </w:rPr>
        <w:t xml:space="preserve"> que, por exemplo, sofrem de depressão, substituindo em determinados casos até mesmo o uso de remédios e tratamentos</w:t>
      </w:r>
      <w:r w:rsidR="00A91E54">
        <w:rPr>
          <w:rFonts w:ascii="Times New Roman" w:hAnsi="Times New Roman"/>
          <w:lang w:val="pt-BR"/>
        </w:rPr>
        <w:t xml:space="preserve"> [1</w:t>
      </w:r>
      <w:r w:rsidR="00C36DA1">
        <w:rPr>
          <w:rFonts w:ascii="Times New Roman" w:hAnsi="Times New Roman"/>
          <w:lang w:val="pt-BR"/>
        </w:rPr>
        <w:t>]</w:t>
      </w:r>
      <w:r w:rsidRPr="003C4187">
        <w:rPr>
          <w:rFonts w:ascii="Times New Roman" w:hAnsi="Times New Roman"/>
          <w:lang w:val="pt-BR"/>
        </w:rPr>
        <w:t>.</w:t>
      </w:r>
      <w:r w:rsidR="00C36DA1">
        <w:rPr>
          <w:rFonts w:ascii="Times New Roman" w:hAnsi="Times New Roman"/>
          <w:lang w:val="pt-BR"/>
        </w:rPr>
        <w:t xml:space="preserve"> </w:t>
      </w:r>
    </w:p>
    <w:p w:rsidR="000F49D1" w:rsidRPr="003C4187" w:rsidRDefault="0047433D" w:rsidP="008442DF">
      <w:p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</w:r>
      <w:r w:rsidR="000F49D1" w:rsidRPr="003C4187">
        <w:rPr>
          <w:rFonts w:ascii="Times New Roman" w:hAnsi="Times New Roman"/>
          <w:lang w:val="pt-BR"/>
        </w:rPr>
        <w:t>Porém, mesmo c</w:t>
      </w:r>
      <w:r w:rsidR="00801D2F">
        <w:rPr>
          <w:rFonts w:ascii="Times New Roman" w:hAnsi="Times New Roman"/>
          <w:lang w:val="pt-BR"/>
        </w:rPr>
        <w:t>om todos os benef</w:t>
      </w:r>
      <w:r w:rsidR="00866907">
        <w:rPr>
          <w:rFonts w:ascii="Times New Roman" w:hAnsi="Times New Roman"/>
          <w:lang w:val="pt-BR"/>
        </w:rPr>
        <w:t>í</w:t>
      </w:r>
      <w:r w:rsidR="00801D2F">
        <w:rPr>
          <w:rFonts w:ascii="Times New Roman" w:hAnsi="Times New Roman"/>
          <w:lang w:val="pt-BR"/>
        </w:rPr>
        <w:t>cios que a prá</w:t>
      </w:r>
      <w:r w:rsidR="000F49D1" w:rsidRPr="003C4187">
        <w:rPr>
          <w:rFonts w:ascii="Times New Roman" w:hAnsi="Times New Roman"/>
          <w:lang w:val="pt-BR"/>
        </w:rPr>
        <w:t>tica esportiva proporciona, muitas pessoas acabam não praticando por diversos motivos, como por exemplo</w:t>
      </w:r>
      <w:r w:rsidR="00AD0A46">
        <w:rPr>
          <w:rFonts w:ascii="Times New Roman" w:hAnsi="Times New Roman"/>
          <w:lang w:val="pt-BR"/>
        </w:rPr>
        <w:t>;</w:t>
      </w:r>
      <w:r w:rsidR="000F49D1" w:rsidRPr="003C4187">
        <w:rPr>
          <w:rFonts w:ascii="Times New Roman" w:hAnsi="Times New Roman"/>
          <w:lang w:val="pt-BR"/>
        </w:rPr>
        <w:t xml:space="preserve"> falta de tempo devido a uma rotina cheia, a ausência de outras pessoas para praticar em conjunto e até mesmo preguiça.</w:t>
      </w:r>
    </w:p>
    <w:p w:rsidR="001F6044" w:rsidRPr="003C4187" w:rsidRDefault="001F6044" w:rsidP="008442DF">
      <w:pPr>
        <w:pStyle w:val="Ttulo1"/>
        <w:rPr>
          <w:rFonts w:ascii="Times New Roman" w:hAnsi="Times New Roman"/>
          <w:lang w:val="pt-BR"/>
        </w:rPr>
      </w:pPr>
      <w:r w:rsidRPr="003C4187">
        <w:rPr>
          <w:rFonts w:ascii="Times New Roman" w:hAnsi="Times New Roman"/>
          <w:lang w:val="pt-BR"/>
        </w:rPr>
        <w:t>2. Objetivo</w:t>
      </w:r>
    </w:p>
    <w:p w:rsidR="001F6044" w:rsidRPr="003C4187" w:rsidRDefault="001F6044" w:rsidP="001F6044">
      <w:pPr>
        <w:rPr>
          <w:rFonts w:ascii="Times New Roman" w:hAnsi="Times New Roman"/>
          <w:lang w:val="pt-BR"/>
        </w:rPr>
      </w:pPr>
      <w:r w:rsidRPr="003C4187">
        <w:rPr>
          <w:rFonts w:ascii="Times New Roman" w:hAnsi="Times New Roman"/>
          <w:lang w:val="pt-BR"/>
        </w:rPr>
        <w:t xml:space="preserve">Levando em consideração os motivos que levam as pessoas a não praticarem esportes citados anteriormente, </w:t>
      </w:r>
      <w:r w:rsidR="009F4A5A">
        <w:rPr>
          <w:rFonts w:ascii="Times New Roman" w:hAnsi="Times New Roman"/>
          <w:color w:val="000000" w:themeColor="text1"/>
          <w:lang w:val="pt-BR"/>
        </w:rPr>
        <w:t>o</w:t>
      </w:r>
      <w:r w:rsidRPr="00A91E54">
        <w:rPr>
          <w:rFonts w:ascii="Times New Roman" w:hAnsi="Times New Roman"/>
          <w:color w:val="000000" w:themeColor="text1"/>
          <w:lang w:val="pt-BR"/>
        </w:rPr>
        <w:t xml:space="preserve"> PlaySports, aplica</w:t>
      </w:r>
      <w:r w:rsidR="00354428">
        <w:rPr>
          <w:rFonts w:ascii="Times New Roman" w:hAnsi="Times New Roman"/>
          <w:color w:val="000000" w:themeColor="text1"/>
          <w:lang w:val="pt-BR"/>
        </w:rPr>
        <w:t>ção</w:t>
      </w:r>
      <w:r w:rsidR="001173DA" w:rsidRPr="00A91E54">
        <w:rPr>
          <w:rFonts w:ascii="Times New Roman" w:hAnsi="Times New Roman"/>
          <w:color w:val="000000" w:themeColor="text1"/>
          <w:lang w:val="pt-BR"/>
        </w:rPr>
        <w:t xml:space="preserve"> para </w:t>
      </w:r>
      <w:r w:rsidR="00A03AFD">
        <w:rPr>
          <w:rFonts w:ascii="Times New Roman" w:hAnsi="Times New Roman"/>
          <w:color w:val="000000" w:themeColor="text1"/>
          <w:lang w:val="pt-BR"/>
        </w:rPr>
        <w:t xml:space="preserve">web </w:t>
      </w:r>
      <w:r w:rsidR="0078788C">
        <w:rPr>
          <w:rFonts w:ascii="Times New Roman" w:hAnsi="Times New Roman"/>
          <w:color w:val="000000" w:themeColor="text1"/>
          <w:lang w:val="pt-BR"/>
        </w:rPr>
        <w:t>e</w:t>
      </w:r>
      <w:r w:rsidR="00A03AFD">
        <w:rPr>
          <w:rFonts w:ascii="Times New Roman" w:hAnsi="Times New Roman"/>
          <w:color w:val="000000" w:themeColor="text1"/>
          <w:lang w:val="pt-BR"/>
        </w:rPr>
        <w:t xml:space="preserve"> mobil</w:t>
      </w:r>
      <w:r w:rsidR="00A5338F">
        <w:rPr>
          <w:rFonts w:ascii="Times New Roman" w:hAnsi="Times New Roman"/>
          <w:color w:val="000000" w:themeColor="text1"/>
          <w:lang w:val="pt-BR"/>
        </w:rPr>
        <w:t>e</w:t>
      </w:r>
      <w:r w:rsidR="00A5338F">
        <w:rPr>
          <w:rFonts w:ascii="Times New Roman" w:hAnsi="Times New Roman"/>
          <w:lang w:val="pt-BR"/>
        </w:rPr>
        <w:t>,</w:t>
      </w:r>
      <w:r w:rsidR="0078788C">
        <w:rPr>
          <w:rFonts w:ascii="Times New Roman" w:hAnsi="Times New Roman"/>
          <w:lang w:val="pt-BR"/>
        </w:rPr>
        <w:t xml:space="preserve"> </w:t>
      </w:r>
      <w:r w:rsidRPr="003C4187">
        <w:rPr>
          <w:rFonts w:ascii="Times New Roman" w:hAnsi="Times New Roman"/>
          <w:lang w:val="pt-BR"/>
        </w:rPr>
        <w:t>tem como objetivo ajudar todas as pessoas que querem ou precisam praticar esportes</w:t>
      </w:r>
      <w:r w:rsidR="0078788C">
        <w:rPr>
          <w:rFonts w:ascii="Times New Roman" w:hAnsi="Times New Roman"/>
          <w:lang w:val="pt-BR"/>
        </w:rPr>
        <w:t>,</w:t>
      </w:r>
      <w:r w:rsidRPr="003C4187">
        <w:rPr>
          <w:rFonts w:ascii="Times New Roman" w:hAnsi="Times New Roman"/>
          <w:lang w:val="pt-BR"/>
        </w:rPr>
        <w:t xml:space="preserve"> a conhecer outras p</w:t>
      </w:r>
      <w:r w:rsidR="00444AD7">
        <w:rPr>
          <w:rFonts w:ascii="Times New Roman" w:hAnsi="Times New Roman"/>
          <w:lang w:val="pt-BR"/>
        </w:rPr>
        <w:t>essoas com essa mesma vontade. C</w:t>
      </w:r>
      <w:r w:rsidRPr="003C4187">
        <w:rPr>
          <w:rFonts w:ascii="Times New Roman" w:hAnsi="Times New Roman"/>
          <w:lang w:val="pt-BR"/>
        </w:rPr>
        <w:t xml:space="preserve">om o uso </w:t>
      </w:r>
      <w:r w:rsidR="00E94707">
        <w:rPr>
          <w:rFonts w:ascii="Times New Roman" w:hAnsi="Times New Roman"/>
          <w:lang w:val="pt-BR"/>
        </w:rPr>
        <w:t>da aplicação</w:t>
      </w:r>
      <w:r w:rsidR="005B0997">
        <w:rPr>
          <w:rFonts w:ascii="Times New Roman" w:hAnsi="Times New Roman"/>
          <w:lang w:val="pt-BR"/>
        </w:rPr>
        <w:t>, o usuário conta</w:t>
      </w:r>
      <w:r w:rsidRPr="003C4187">
        <w:rPr>
          <w:rFonts w:ascii="Times New Roman" w:hAnsi="Times New Roman"/>
          <w:lang w:val="pt-BR"/>
        </w:rPr>
        <w:t xml:space="preserve"> com a </w:t>
      </w:r>
      <w:r w:rsidRPr="003C4187">
        <w:rPr>
          <w:rFonts w:ascii="Times New Roman" w:hAnsi="Times New Roman"/>
          <w:lang w:val="pt-BR"/>
        </w:rPr>
        <w:lastRenderedPageBreak/>
        <w:t xml:space="preserve">facilidade de encontrar outras pessoas em uma rede social criada especialmente para isso, onde todos os usuários cadastrados </w:t>
      </w:r>
      <w:r w:rsidR="00DD4667">
        <w:rPr>
          <w:rFonts w:ascii="Times New Roman" w:hAnsi="Times New Roman"/>
          <w:lang w:val="pt-BR"/>
        </w:rPr>
        <w:t>terão</w:t>
      </w:r>
      <w:r w:rsidRPr="003C4187">
        <w:rPr>
          <w:rFonts w:ascii="Times New Roman" w:hAnsi="Times New Roman"/>
          <w:lang w:val="pt-BR"/>
        </w:rPr>
        <w:t xml:space="preserve"> o mesmo propósito, se encontrar e praticar esportes.</w:t>
      </w:r>
    </w:p>
    <w:p w:rsidR="001F6044" w:rsidRPr="003C4187" w:rsidRDefault="0047433D" w:rsidP="00F80424">
      <w:p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</w:r>
      <w:r w:rsidR="001F6044" w:rsidRPr="003C4187">
        <w:rPr>
          <w:rFonts w:ascii="Times New Roman" w:hAnsi="Times New Roman"/>
          <w:lang w:val="pt-BR"/>
        </w:rPr>
        <w:t>Para aqueles que não conhecem em seu círculo social out</w:t>
      </w:r>
      <w:r w:rsidR="008C6938">
        <w:rPr>
          <w:rFonts w:ascii="Times New Roman" w:hAnsi="Times New Roman"/>
          <w:lang w:val="pt-BR"/>
        </w:rPr>
        <w:t>ras pessoas para pra</w:t>
      </w:r>
      <w:r w:rsidR="001F6044" w:rsidRPr="003C4187">
        <w:rPr>
          <w:rFonts w:ascii="Times New Roman" w:hAnsi="Times New Roman"/>
          <w:lang w:val="pt-BR"/>
        </w:rPr>
        <w:t>ticar esp</w:t>
      </w:r>
      <w:r w:rsidR="00BA5001">
        <w:rPr>
          <w:rFonts w:ascii="Times New Roman" w:hAnsi="Times New Roman"/>
          <w:lang w:val="pt-BR"/>
        </w:rPr>
        <w:t xml:space="preserve">ortes, </w:t>
      </w:r>
      <w:r w:rsidR="00E94707">
        <w:rPr>
          <w:rFonts w:ascii="Times New Roman" w:hAnsi="Times New Roman"/>
          <w:lang w:val="pt-BR"/>
        </w:rPr>
        <w:t>a aplicação</w:t>
      </w:r>
      <w:r w:rsidR="00BA5001">
        <w:rPr>
          <w:rFonts w:ascii="Times New Roman" w:hAnsi="Times New Roman"/>
          <w:lang w:val="pt-BR"/>
        </w:rPr>
        <w:t xml:space="preserve"> auxilia</w:t>
      </w:r>
      <w:r w:rsidR="001F6044" w:rsidRPr="003C4187">
        <w:rPr>
          <w:rFonts w:ascii="Times New Roman" w:hAnsi="Times New Roman"/>
          <w:lang w:val="pt-BR"/>
        </w:rPr>
        <w:t xml:space="preserve"> principalmente na busca e</w:t>
      </w:r>
      <w:r w:rsidR="008C6938">
        <w:rPr>
          <w:rFonts w:ascii="Times New Roman" w:hAnsi="Times New Roman"/>
          <w:lang w:val="pt-BR"/>
        </w:rPr>
        <w:t xml:space="preserve"> localização de pessoas para prá</w:t>
      </w:r>
      <w:r w:rsidR="001F6044" w:rsidRPr="003C4187">
        <w:rPr>
          <w:rFonts w:ascii="Times New Roman" w:hAnsi="Times New Roman"/>
          <w:lang w:val="pt-BR"/>
        </w:rPr>
        <w:t xml:space="preserve">ticas, filtrando pelo </w:t>
      </w:r>
      <w:r w:rsidR="00BA5001">
        <w:rPr>
          <w:rFonts w:ascii="Times New Roman" w:hAnsi="Times New Roman"/>
          <w:lang w:val="pt-BR"/>
        </w:rPr>
        <w:t>esporte desejado e localização. É</w:t>
      </w:r>
      <w:r w:rsidR="001F6044" w:rsidRPr="003C4187">
        <w:rPr>
          <w:rFonts w:ascii="Times New Roman" w:hAnsi="Times New Roman"/>
          <w:lang w:val="pt-BR"/>
        </w:rPr>
        <w:t xml:space="preserve"> apresentado ao usuário</w:t>
      </w:r>
      <w:r w:rsidR="005F68BD">
        <w:rPr>
          <w:rFonts w:ascii="Times New Roman" w:hAnsi="Times New Roman"/>
          <w:lang w:val="pt-BR"/>
        </w:rPr>
        <w:t>,</w:t>
      </w:r>
      <w:r w:rsidR="001F6044" w:rsidRPr="003C4187">
        <w:rPr>
          <w:rFonts w:ascii="Times New Roman" w:hAnsi="Times New Roman"/>
          <w:lang w:val="pt-BR"/>
        </w:rPr>
        <w:t xml:space="preserve"> outros usuários que também querem praticar o mesmo esporte e se localizam </w:t>
      </w:r>
      <w:r w:rsidR="00866907">
        <w:rPr>
          <w:rFonts w:ascii="Times New Roman" w:hAnsi="Times New Roman"/>
          <w:lang w:val="pt-BR"/>
        </w:rPr>
        <w:t>na mesma cidade</w:t>
      </w:r>
      <w:r w:rsidR="001F6044" w:rsidRPr="003C4187">
        <w:rPr>
          <w:rFonts w:ascii="Times New Roman" w:hAnsi="Times New Roman"/>
          <w:lang w:val="pt-BR"/>
        </w:rPr>
        <w:t>.</w:t>
      </w:r>
    </w:p>
    <w:p w:rsidR="001F6044" w:rsidRPr="003C4187" w:rsidRDefault="0047433D" w:rsidP="001F6044">
      <w:p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</w:r>
      <w:r w:rsidR="001F6044" w:rsidRPr="003C4187">
        <w:rPr>
          <w:rFonts w:ascii="Times New Roman" w:hAnsi="Times New Roman"/>
          <w:lang w:val="pt-BR"/>
        </w:rPr>
        <w:t>Para pessoas que possuem uma rotina co</w:t>
      </w:r>
      <w:r w:rsidR="00BA5001">
        <w:rPr>
          <w:rFonts w:ascii="Times New Roman" w:hAnsi="Times New Roman"/>
          <w:lang w:val="pt-BR"/>
        </w:rPr>
        <w:t xml:space="preserve">rrida, o </w:t>
      </w:r>
      <w:r w:rsidR="00E94707">
        <w:rPr>
          <w:rFonts w:ascii="Times New Roman" w:hAnsi="Times New Roman"/>
          <w:lang w:val="pt-BR"/>
        </w:rPr>
        <w:t>PlaySports</w:t>
      </w:r>
      <w:r w:rsidR="00BA5001">
        <w:rPr>
          <w:rFonts w:ascii="Times New Roman" w:hAnsi="Times New Roman"/>
          <w:lang w:val="pt-BR"/>
        </w:rPr>
        <w:t xml:space="preserve"> auxilia</w:t>
      </w:r>
      <w:r w:rsidR="001F6044" w:rsidRPr="003C4187">
        <w:rPr>
          <w:rFonts w:ascii="Times New Roman" w:hAnsi="Times New Roman"/>
          <w:lang w:val="pt-BR"/>
        </w:rPr>
        <w:t xml:space="preserve"> na questão </w:t>
      </w:r>
      <w:r w:rsidR="008C6938">
        <w:rPr>
          <w:rFonts w:ascii="Times New Roman" w:hAnsi="Times New Roman"/>
          <w:lang w:val="pt-BR"/>
        </w:rPr>
        <w:t xml:space="preserve">de agilidade e facilidade, pois </w:t>
      </w:r>
      <w:r w:rsidR="001F6044" w:rsidRPr="003C4187">
        <w:rPr>
          <w:rFonts w:ascii="Times New Roman" w:hAnsi="Times New Roman"/>
          <w:lang w:val="pt-BR"/>
        </w:rPr>
        <w:t>além de encontrar outros praticantes, é possível conversar diretamente com os outros usuários e com iss</w:t>
      </w:r>
      <w:r w:rsidR="008C6938">
        <w:rPr>
          <w:rFonts w:ascii="Times New Roman" w:hAnsi="Times New Roman"/>
          <w:lang w:val="pt-BR"/>
        </w:rPr>
        <w:t>o marcar o local e data que irão realizar a prá</w:t>
      </w:r>
      <w:r w:rsidR="001F6044" w:rsidRPr="003C4187">
        <w:rPr>
          <w:rFonts w:ascii="Times New Roman" w:hAnsi="Times New Roman"/>
          <w:lang w:val="pt-BR"/>
        </w:rPr>
        <w:t xml:space="preserve">tica esportiva. A praticidade e agilidade que o </w:t>
      </w:r>
      <w:r w:rsidR="00E94707">
        <w:rPr>
          <w:rFonts w:ascii="Times New Roman" w:hAnsi="Times New Roman"/>
          <w:lang w:val="pt-BR"/>
        </w:rPr>
        <w:t>PlaySports</w:t>
      </w:r>
      <w:r w:rsidR="00BA5001">
        <w:rPr>
          <w:rFonts w:ascii="Times New Roman" w:hAnsi="Times New Roman"/>
          <w:lang w:val="pt-BR"/>
        </w:rPr>
        <w:t xml:space="preserve"> proporciona também é</w:t>
      </w:r>
      <w:r w:rsidR="001F6044" w:rsidRPr="003C4187">
        <w:rPr>
          <w:rFonts w:ascii="Times New Roman" w:hAnsi="Times New Roman"/>
          <w:lang w:val="pt-BR"/>
        </w:rPr>
        <w:t xml:space="preserve"> um ponto positivo para incentivar pessoas que possuem pouca disposição para praticar esportes.</w:t>
      </w:r>
    </w:p>
    <w:p w:rsidR="001F3068" w:rsidRPr="003C4187" w:rsidRDefault="001F3068" w:rsidP="001F3068">
      <w:pPr>
        <w:pStyle w:val="Ttulo1"/>
        <w:rPr>
          <w:rFonts w:ascii="Times New Roman" w:hAnsi="Times New Roman"/>
          <w:lang w:val="pt-BR"/>
        </w:rPr>
      </w:pPr>
      <w:r w:rsidRPr="003C4187">
        <w:rPr>
          <w:rFonts w:ascii="Times New Roman" w:hAnsi="Times New Roman"/>
          <w:lang w:val="pt-BR"/>
        </w:rPr>
        <w:t>3. Justificativa</w:t>
      </w:r>
    </w:p>
    <w:p w:rsidR="00A5338F" w:rsidRDefault="00A5338F" w:rsidP="00A5338F">
      <w:p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A aplicação desenvolvida traz</w:t>
      </w:r>
      <w:r w:rsidRPr="003C4187">
        <w:rPr>
          <w:rFonts w:ascii="Times New Roman" w:hAnsi="Times New Roman"/>
          <w:lang w:val="pt-BR"/>
        </w:rPr>
        <w:t xml:space="preserve"> um grande benefício para a sociedade, </w:t>
      </w:r>
      <w:r>
        <w:rPr>
          <w:rFonts w:ascii="Times New Roman" w:hAnsi="Times New Roman"/>
          <w:lang w:val="pt-BR"/>
        </w:rPr>
        <w:t xml:space="preserve">levando em consideração que </w:t>
      </w:r>
      <w:r w:rsidR="00B40539">
        <w:rPr>
          <w:rFonts w:ascii="Times New Roman" w:hAnsi="Times New Roman"/>
          <w:lang w:val="pt-BR"/>
        </w:rPr>
        <w:t>ela</w:t>
      </w:r>
      <w:r w:rsidRPr="003C4187">
        <w:rPr>
          <w:rFonts w:ascii="Times New Roman" w:hAnsi="Times New Roman"/>
          <w:lang w:val="pt-BR"/>
        </w:rPr>
        <w:t xml:space="preserve"> tem o propósito de incentivar e principalmente auxiliar</w:t>
      </w:r>
      <w:r>
        <w:rPr>
          <w:rFonts w:ascii="Times New Roman" w:hAnsi="Times New Roman"/>
          <w:lang w:val="pt-BR"/>
        </w:rPr>
        <w:t xml:space="preserve"> e facilitar</w:t>
      </w:r>
      <w:r w:rsidRPr="003C4187">
        <w:rPr>
          <w:rFonts w:ascii="Times New Roman" w:hAnsi="Times New Roman"/>
          <w:lang w:val="pt-BR"/>
        </w:rPr>
        <w:t xml:space="preserve"> que mais práticas esportivas aconteçam e que cada vez mais pessoas pratiquem esportes.</w:t>
      </w:r>
    </w:p>
    <w:p w:rsidR="00A5338F" w:rsidRDefault="00866907" w:rsidP="00A5338F">
      <w:pPr>
        <w:rPr>
          <w:lang w:val="pt-BR"/>
        </w:rPr>
      </w:pPr>
      <w:r>
        <w:rPr>
          <w:lang w:val="pt-BR"/>
        </w:rPr>
        <w:tab/>
      </w:r>
      <w:r w:rsidR="00A5338F">
        <w:rPr>
          <w:lang w:val="pt-BR"/>
        </w:rPr>
        <w:t xml:space="preserve">Antes do início de desenvolvimento da aplicação, </w:t>
      </w:r>
      <w:r>
        <w:rPr>
          <w:lang w:val="pt-BR"/>
        </w:rPr>
        <w:t xml:space="preserve">uma </w:t>
      </w:r>
      <w:r w:rsidR="00A5338F">
        <w:rPr>
          <w:lang w:val="pt-BR"/>
        </w:rPr>
        <w:t xml:space="preserve">pesquisa de viabilidade foi feita para avaliar quais os perfis mais comuns quanto a prática de esportes </w:t>
      </w:r>
      <w:r w:rsidR="00B40539">
        <w:rPr>
          <w:lang w:val="pt-BR"/>
        </w:rPr>
        <w:t>e</w:t>
      </w:r>
      <w:r w:rsidR="00A5338F">
        <w:rPr>
          <w:lang w:val="pt-BR"/>
        </w:rPr>
        <w:t xml:space="preserve"> a relevância que o PlaySports terá para essas pessoas. A pesquisa foi feita com 30 pessoas de ambos os gêneros e de diversas idades para que fosse possível usar os dados adquiridos para ter uma avaliação mais geral da comunidade.</w:t>
      </w:r>
    </w:p>
    <w:p w:rsidR="00A5338F" w:rsidRDefault="00A5338F" w:rsidP="00A5338F">
      <w:pPr>
        <w:rPr>
          <w:rFonts w:ascii="Times New Roman" w:hAnsi="Times New Roman"/>
          <w:lang w:val="pt-BR"/>
        </w:rPr>
      </w:pPr>
      <w:r>
        <w:rPr>
          <w:lang w:val="pt-BR"/>
        </w:rPr>
        <w:tab/>
        <w:t>De forma geral podemos avaliar os resultados da pesquisa da seguinte forma: a grande maioria das pessoas gostam (89,3%) e praticam (71,4%) esportes, porém aqueles que informaram que praticam esportes acabam praticando com pouca frequência (apenas 3,5% informaram que praticam sempre), poucas pessoas possuem um time para praticar esportes (apenas 14,3%), sendo assim a prática individual é a maioria. É fato que muitas pessoas enfrentam dificuldades para encontrar outras pessoas para praticar esportes (71,4% dos participantes informou que enfrenta alguma dificuldade para encontrar parceiros para praticar esportes), e por fim, a grande maioria dos participantes da pesquisa informou que o PlaySports seria um produto útil para quem quer realizar práticas esportivas (92,9%).</w:t>
      </w:r>
      <w:r>
        <w:rPr>
          <w:rFonts w:ascii="Times New Roman" w:hAnsi="Times New Roman"/>
          <w:lang w:val="pt-BR"/>
        </w:rPr>
        <w:tab/>
      </w:r>
    </w:p>
    <w:p w:rsidR="003526F3" w:rsidRDefault="00A5338F" w:rsidP="003526F3">
      <w:pPr>
        <w:pStyle w:val="Ttulo1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4</w:t>
      </w:r>
      <w:r w:rsidR="003526F3" w:rsidRPr="003C4187">
        <w:rPr>
          <w:rFonts w:ascii="Times New Roman" w:hAnsi="Times New Roman"/>
          <w:lang w:val="pt-BR"/>
        </w:rPr>
        <w:t xml:space="preserve">. </w:t>
      </w:r>
      <w:r w:rsidR="003526F3">
        <w:rPr>
          <w:rFonts w:ascii="Times New Roman" w:hAnsi="Times New Roman"/>
          <w:lang w:val="pt-BR"/>
        </w:rPr>
        <w:t>Tabela Comparativa entre Sistemas</w:t>
      </w:r>
    </w:p>
    <w:p w:rsidR="003526F3" w:rsidRPr="003E3E59" w:rsidRDefault="003526F3" w:rsidP="003526F3">
      <w:pPr>
        <w:rPr>
          <w:lang w:val="pt-BR"/>
        </w:rPr>
      </w:pPr>
      <w:r>
        <w:rPr>
          <w:lang w:val="pt-BR"/>
        </w:rPr>
        <w:t>A seguir temos a Tabela 1, que exibe a comparação entre o PlaySports e aplicações concorrentes, destacando aspectos importantes.</w:t>
      </w:r>
    </w:p>
    <w:p w:rsidR="00AD1B22" w:rsidRDefault="00AD1B22" w:rsidP="003526F3">
      <w:pPr>
        <w:pStyle w:val="Legenda"/>
        <w:rPr>
          <w:lang w:val="pt-BR"/>
        </w:rPr>
      </w:pPr>
    </w:p>
    <w:p w:rsidR="00AD1B22" w:rsidRDefault="00AD1B22" w:rsidP="003526F3">
      <w:pPr>
        <w:pStyle w:val="Legenda"/>
        <w:rPr>
          <w:lang w:val="pt-BR"/>
        </w:rPr>
      </w:pPr>
    </w:p>
    <w:p w:rsidR="00AD1B22" w:rsidRDefault="00AD1B22" w:rsidP="003526F3">
      <w:pPr>
        <w:pStyle w:val="Legenda"/>
        <w:rPr>
          <w:lang w:val="pt-BR"/>
        </w:rPr>
      </w:pPr>
    </w:p>
    <w:p w:rsidR="00AD1B22" w:rsidRDefault="00AD1B22" w:rsidP="003526F3">
      <w:pPr>
        <w:pStyle w:val="Legenda"/>
        <w:rPr>
          <w:lang w:val="pt-BR"/>
        </w:rPr>
      </w:pPr>
    </w:p>
    <w:p w:rsidR="0020167F" w:rsidRDefault="0020167F" w:rsidP="003526F3">
      <w:pPr>
        <w:pStyle w:val="Legenda"/>
        <w:rPr>
          <w:lang w:val="pt-BR"/>
        </w:rPr>
      </w:pPr>
    </w:p>
    <w:p w:rsidR="0020167F" w:rsidRDefault="0020167F" w:rsidP="003526F3">
      <w:pPr>
        <w:pStyle w:val="Legenda"/>
        <w:rPr>
          <w:lang w:val="pt-BR"/>
        </w:rPr>
      </w:pPr>
    </w:p>
    <w:p w:rsidR="00216730" w:rsidRDefault="00216730" w:rsidP="003526F3">
      <w:pPr>
        <w:pStyle w:val="Legenda"/>
        <w:rPr>
          <w:lang w:val="pt-BR"/>
        </w:rPr>
      </w:pPr>
    </w:p>
    <w:p w:rsidR="003526F3" w:rsidRPr="00D75F5F" w:rsidRDefault="003526F3" w:rsidP="003526F3">
      <w:pPr>
        <w:pStyle w:val="Legenda"/>
        <w:rPr>
          <w:lang w:val="pt-BR"/>
        </w:rPr>
      </w:pPr>
      <w:r w:rsidRPr="00D75F5F">
        <w:rPr>
          <w:lang w:val="pt-BR"/>
        </w:rPr>
        <w:lastRenderedPageBreak/>
        <w:t>Tabela</w:t>
      </w:r>
      <w:r>
        <w:rPr>
          <w:lang w:val="pt-BR"/>
        </w:rPr>
        <w:t xml:space="preserve"> 1</w:t>
      </w:r>
      <w:r w:rsidRPr="00D75F5F">
        <w:rPr>
          <w:lang w:val="pt-BR"/>
        </w:rPr>
        <w:t xml:space="preserve">. </w:t>
      </w:r>
      <w:r>
        <w:rPr>
          <w:lang w:val="pt-BR"/>
        </w:rPr>
        <w:t>Comparativo entre Aplicações</w:t>
      </w:r>
    </w:p>
    <w:tbl>
      <w:tblPr>
        <w:tblW w:w="78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7"/>
        <w:gridCol w:w="1575"/>
        <w:gridCol w:w="1452"/>
        <w:gridCol w:w="1452"/>
      </w:tblGrid>
      <w:tr w:rsidR="00CF56D6" w:rsidRPr="00443492" w:rsidTr="0032565D">
        <w:trPr>
          <w:trHeight w:val="1191"/>
          <w:jc w:val="center"/>
        </w:trPr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6D6" w:rsidRPr="00443492" w:rsidRDefault="00CF56D6" w:rsidP="0062339A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  <w:lang w:val="pt-BR"/>
              </w:rPr>
            </w:pPr>
            <w:r w:rsidRPr="00443492">
              <w:rPr>
                <w:rFonts w:ascii="Times New Roman" w:hAnsi="Times New Roman"/>
                <w:b/>
                <w:bCs/>
                <w:color w:val="000000"/>
                <w:szCs w:val="24"/>
                <w:lang w:val="pt-BR"/>
              </w:rPr>
              <w:t>Especificações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6D6" w:rsidRPr="00443492" w:rsidRDefault="00CF56D6" w:rsidP="0062339A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  <w:lang w:val="pt-BR"/>
              </w:rPr>
            </w:pPr>
            <w:r w:rsidRPr="00443492">
              <w:rPr>
                <w:rFonts w:ascii="Times New Roman" w:hAnsi="Times New Roman"/>
                <w:b/>
                <w:bCs/>
                <w:color w:val="000000"/>
                <w:szCs w:val="24"/>
                <w:lang w:val="pt-BR"/>
              </w:rPr>
              <w:t>PlaySports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6D6" w:rsidRPr="00443492" w:rsidRDefault="00CF56D6" w:rsidP="0062339A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  <w:lang w:val="pt-BR"/>
              </w:rPr>
            </w:pPr>
            <w:r w:rsidRPr="00443492">
              <w:rPr>
                <w:rFonts w:ascii="Times New Roman" w:hAnsi="Times New Roman"/>
                <w:b/>
                <w:bCs/>
                <w:color w:val="000000"/>
                <w:szCs w:val="24"/>
                <w:lang w:val="pt-BR"/>
              </w:rPr>
              <w:t>Peladeiros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6D6" w:rsidRPr="00443492" w:rsidRDefault="00CF56D6" w:rsidP="0062339A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  <w:lang w:val="pt-BR"/>
              </w:rPr>
            </w:pPr>
            <w:r w:rsidRPr="00443492">
              <w:rPr>
                <w:rFonts w:ascii="Times New Roman" w:hAnsi="Times New Roman"/>
                <w:b/>
                <w:bCs/>
                <w:color w:val="000000"/>
                <w:szCs w:val="24"/>
                <w:lang w:val="pt-BR"/>
              </w:rPr>
              <w:t>Want2Play</w:t>
            </w:r>
          </w:p>
        </w:tc>
      </w:tr>
      <w:tr w:rsidR="00CF56D6" w:rsidRPr="00443492" w:rsidTr="0032565D">
        <w:trPr>
          <w:trHeight w:val="985"/>
          <w:jc w:val="center"/>
        </w:trPr>
        <w:tc>
          <w:tcPr>
            <w:tcW w:w="3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6D6" w:rsidRPr="00443492" w:rsidRDefault="00CF56D6" w:rsidP="0062339A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Cs w:val="24"/>
                <w:lang w:val="pt-BR"/>
              </w:rPr>
            </w:pPr>
            <w:r w:rsidRPr="00443492">
              <w:rPr>
                <w:rFonts w:ascii="Times New Roman" w:hAnsi="Times New Roman"/>
                <w:color w:val="000000"/>
                <w:szCs w:val="24"/>
                <w:lang w:val="pt-BR"/>
              </w:rPr>
              <w:t>Possui versão mobile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6D6" w:rsidRPr="00443492" w:rsidRDefault="00CF56D6" w:rsidP="0062339A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Cs w:val="24"/>
                <w:lang w:val="pt-BR"/>
              </w:rPr>
            </w:pPr>
            <w:r w:rsidRPr="00443492">
              <w:rPr>
                <w:rFonts w:ascii="Times New Roman" w:hAnsi="Times New Roman"/>
                <w:color w:val="000000"/>
                <w:szCs w:val="24"/>
                <w:lang w:val="pt-BR"/>
              </w:rPr>
              <w:t>Sim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6D6" w:rsidRPr="00443492" w:rsidRDefault="00CF56D6" w:rsidP="0062339A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Cs w:val="24"/>
                <w:lang w:val="pt-BR"/>
              </w:rPr>
            </w:pPr>
            <w:r w:rsidRPr="00443492">
              <w:rPr>
                <w:rFonts w:ascii="Times New Roman" w:hAnsi="Times New Roman"/>
                <w:color w:val="000000"/>
                <w:szCs w:val="24"/>
                <w:lang w:val="pt-BR"/>
              </w:rPr>
              <w:t>Sim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6D6" w:rsidRPr="00443492" w:rsidRDefault="00CF56D6" w:rsidP="0062339A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Cs w:val="24"/>
                <w:lang w:val="pt-BR"/>
              </w:rPr>
            </w:pPr>
            <w:r w:rsidRPr="00443492">
              <w:rPr>
                <w:rFonts w:ascii="Times New Roman" w:hAnsi="Times New Roman"/>
                <w:color w:val="000000"/>
                <w:szCs w:val="24"/>
                <w:lang w:val="pt-BR"/>
              </w:rPr>
              <w:t>Sim</w:t>
            </w:r>
          </w:p>
        </w:tc>
      </w:tr>
      <w:tr w:rsidR="00CF56D6" w:rsidRPr="00443492" w:rsidTr="0032565D">
        <w:trPr>
          <w:trHeight w:val="1136"/>
          <w:jc w:val="center"/>
        </w:trPr>
        <w:tc>
          <w:tcPr>
            <w:tcW w:w="3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6D6" w:rsidRPr="00443492" w:rsidRDefault="00CF56D6" w:rsidP="0062339A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Cs w:val="24"/>
                <w:lang w:val="pt-BR"/>
              </w:rPr>
            </w:pPr>
            <w:r w:rsidRPr="00443492">
              <w:rPr>
                <w:rFonts w:ascii="Times New Roman" w:hAnsi="Times New Roman"/>
                <w:color w:val="000000"/>
                <w:szCs w:val="24"/>
                <w:lang w:val="pt-BR"/>
              </w:rPr>
              <w:t>Atende quais plataformas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6D6" w:rsidRPr="00443492" w:rsidRDefault="00CF56D6" w:rsidP="0062339A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Cs w:val="24"/>
                <w:lang w:val="pt-BR"/>
              </w:rPr>
            </w:pPr>
            <w:r w:rsidRPr="00443492">
              <w:rPr>
                <w:rFonts w:ascii="Times New Roman" w:hAnsi="Times New Roman"/>
                <w:color w:val="000000"/>
                <w:szCs w:val="24"/>
                <w:lang w:val="pt-BR"/>
              </w:rPr>
              <w:t>Web e Mobile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6D6" w:rsidRPr="00443492" w:rsidRDefault="00CF56D6" w:rsidP="0062339A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Cs w:val="24"/>
                <w:lang w:val="pt-BR"/>
              </w:rPr>
            </w:pPr>
            <w:r w:rsidRPr="00443492">
              <w:rPr>
                <w:rFonts w:ascii="Times New Roman" w:hAnsi="Times New Roman"/>
                <w:color w:val="000000"/>
                <w:szCs w:val="24"/>
                <w:lang w:val="pt-BR"/>
              </w:rPr>
              <w:t>Android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6D6" w:rsidRPr="00443492" w:rsidRDefault="00CF56D6" w:rsidP="0062339A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Cs w:val="24"/>
                <w:lang w:val="pt-BR"/>
              </w:rPr>
            </w:pPr>
            <w:r w:rsidRPr="00443492">
              <w:rPr>
                <w:rFonts w:ascii="Times New Roman" w:hAnsi="Times New Roman"/>
                <w:color w:val="000000"/>
                <w:szCs w:val="24"/>
                <w:lang w:val="pt-BR"/>
              </w:rPr>
              <w:t>Android e IOS</w:t>
            </w:r>
          </w:p>
        </w:tc>
      </w:tr>
      <w:tr w:rsidR="00CF56D6" w:rsidRPr="00443492" w:rsidTr="0032565D">
        <w:trPr>
          <w:trHeight w:val="976"/>
          <w:jc w:val="center"/>
        </w:trPr>
        <w:tc>
          <w:tcPr>
            <w:tcW w:w="3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6D6" w:rsidRPr="00443492" w:rsidRDefault="00CF56D6" w:rsidP="0062339A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Cs w:val="24"/>
                <w:lang w:val="pt-BR"/>
              </w:rPr>
            </w:pPr>
            <w:r w:rsidRPr="00443492">
              <w:rPr>
                <w:rFonts w:ascii="Times New Roman" w:hAnsi="Times New Roman"/>
                <w:color w:val="000000"/>
                <w:szCs w:val="24"/>
                <w:lang w:val="pt-BR"/>
              </w:rPr>
              <w:t>Gratuito para baixar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6D6" w:rsidRPr="00443492" w:rsidRDefault="00CF56D6" w:rsidP="0062339A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Cs w:val="24"/>
                <w:lang w:val="pt-BR"/>
              </w:rPr>
            </w:pPr>
            <w:r w:rsidRPr="00443492">
              <w:rPr>
                <w:rFonts w:ascii="Times New Roman" w:hAnsi="Times New Roman"/>
                <w:color w:val="000000"/>
                <w:szCs w:val="24"/>
                <w:lang w:val="pt-BR"/>
              </w:rPr>
              <w:t>Sim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6D6" w:rsidRPr="00443492" w:rsidRDefault="00CF56D6" w:rsidP="0062339A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Cs w:val="24"/>
                <w:lang w:val="pt-BR"/>
              </w:rPr>
            </w:pPr>
            <w:r w:rsidRPr="00443492">
              <w:rPr>
                <w:rFonts w:ascii="Times New Roman" w:hAnsi="Times New Roman"/>
                <w:color w:val="000000"/>
                <w:szCs w:val="24"/>
                <w:lang w:val="pt-BR"/>
              </w:rPr>
              <w:t>Sim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6D6" w:rsidRPr="00443492" w:rsidRDefault="00CF56D6" w:rsidP="0062339A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Cs w:val="24"/>
                <w:lang w:val="pt-BR"/>
              </w:rPr>
            </w:pPr>
            <w:r w:rsidRPr="00443492">
              <w:rPr>
                <w:rFonts w:ascii="Times New Roman" w:hAnsi="Times New Roman"/>
                <w:color w:val="000000"/>
                <w:szCs w:val="24"/>
                <w:lang w:val="pt-BR"/>
              </w:rPr>
              <w:t>Sim</w:t>
            </w:r>
          </w:p>
        </w:tc>
      </w:tr>
      <w:tr w:rsidR="00CF56D6" w:rsidRPr="00443492" w:rsidTr="0032565D">
        <w:trPr>
          <w:trHeight w:val="1116"/>
          <w:jc w:val="center"/>
        </w:trPr>
        <w:tc>
          <w:tcPr>
            <w:tcW w:w="3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6D6" w:rsidRPr="00443492" w:rsidRDefault="00CF56D6" w:rsidP="0062339A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Cs w:val="24"/>
                <w:lang w:val="pt-BR"/>
              </w:rPr>
            </w:pPr>
            <w:r w:rsidRPr="00443492">
              <w:rPr>
                <w:rFonts w:ascii="Times New Roman" w:hAnsi="Times New Roman"/>
                <w:color w:val="000000"/>
                <w:szCs w:val="24"/>
                <w:lang w:val="pt-BR"/>
              </w:rPr>
              <w:t>Atende quantas modalidades esportivas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6D6" w:rsidRPr="00443492" w:rsidRDefault="00CF56D6" w:rsidP="0062339A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Cs w:val="24"/>
                <w:lang w:val="pt-BR"/>
              </w:rPr>
            </w:pPr>
            <w:r w:rsidRPr="00443492">
              <w:rPr>
                <w:rFonts w:ascii="Times New Roman" w:hAnsi="Times New Roman"/>
                <w:color w:val="000000"/>
                <w:szCs w:val="24"/>
                <w:lang w:val="pt-BR"/>
              </w:rPr>
              <w:t>3</w:t>
            </w:r>
            <w:r w:rsidR="00627342">
              <w:rPr>
                <w:rFonts w:ascii="Times New Roman" w:hAnsi="Times New Roman"/>
                <w:color w:val="000000"/>
                <w:szCs w:val="24"/>
                <w:lang w:val="pt-BR"/>
              </w:rPr>
              <w:t>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6D6" w:rsidRPr="00443492" w:rsidRDefault="00CF56D6" w:rsidP="0062339A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Cs w:val="24"/>
                <w:lang w:val="pt-BR"/>
              </w:rPr>
            </w:pPr>
            <w:r w:rsidRPr="00443492">
              <w:rPr>
                <w:rFonts w:ascii="Times New Roman" w:hAnsi="Times New Roman"/>
                <w:color w:val="000000"/>
                <w:szCs w:val="24"/>
                <w:lang w:val="pt-BR"/>
              </w:rPr>
              <w:t>1 (Futebol)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6D6" w:rsidRPr="00443492" w:rsidRDefault="00CF56D6" w:rsidP="0062339A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Cs w:val="24"/>
                <w:lang w:val="pt-BR"/>
              </w:rPr>
            </w:pPr>
            <w:r w:rsidRPr="00443492">
              <w:rPr>
                <w:rFonts w:ascii="Times New Roman" w:hAnsi="Times New Roman"/>
                <w:color w:val="000000"/>
                <w:szCs w:val="24"/>
                <w:lang w:val="pt-BR"/>
              </w:rPr>
              <w:t>26</w:t>
            </w:r>
          </w:p>
        </w:tc>
      </w:tr>
      <w:tr w:rsidR="00CF56D6" w:rsidRPr="00443492" w:rsidTr="0032565D">
        <w:trPr>
          <w:trHeight w:val="1128"/>
          <w:jc w:val="center"/>
        </w:trPr>
        <w:tc>
          <w:tcPr>
            <w:tcW w:w="3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6D6" w:rsidRPr="00443492" w:rsidRDefault="00CF56D6" w:rsidP="0062339A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Cs w:val="24"/>
                <w:lang w:val="pt-BR"/>
              </w:rPr>
            </w:pPr>
            <w:r w:rsidRPr="00443492">
              <w:rPr>
                <w:rFonts w:ascii="Times New Roman" w:hAnsi="Times New Roman"/>
                <w:color w:val="000000"/>
                <w:szCs w:val="24"/>
                <w:lang w:val="pt-BR"/>
              </w:rPr>
              <w:t>Possui gerenciador de atividades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6D6" w:rsidRPr="00443492" w:rsidRDefault="00CF56D6" w:rsidP="0062339A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Cs w:val="24"/>
                <w:lang w:val="pt-BR"/>
              </w:rPr>
            </w:pPr>
            <w:r w:rsidRPr="00443492">
              <w:rPr>
                <w:rFonts w:ascii="Times New Roman" w:hAnsi="Times New Roman"/>
                <w:color w:val="000000"/>
                <w:szCs w:val="24"/>
                <w:lang w:val="pt-BR"/>
              </w:rPr>
              <w:t>Sim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6D6" w:rsidRPr="00443492" w:rsidRDefault="00CF56D6" w:rsidP="0062339A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Cs w:val="24"/>
                <w:lang w:val="pt-BR"/>
              </w:rPr>
            </w:pPr>
            <w:r w:rsidRPr="00443492">
              <w:rPr>
                <w:rFonts w:ascii="Times New Roman" w:hAnsi="Times New Roman"/>
                <w:color w:val="000000"/>
                <w:szCs w:val="24"/>
                <w:lang w:val="pt-BR"/>
              </w:rPr>
              <w:t>Sim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6D6" w:rsidRPr="00443492" w:rsidRDefault="00CF56D6" w:rsidP="0062339A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Cs w:val="24"/>
                <w:lang w:val="pt-BR"/>
              </w:rPr>
            </w:pPr>
            <w:r w:rsidRPr="00443492">
              <w:rPr>
                <w:rFonts w:ascii="Times New Roman" w:hAnsi="Times New Roman"/>
                <w:color w:val="000000"/>
                <w:szCs w:val="24"/>
                <w:lang w:val="pt-BR"/>
              </w:rPr>
              <w:t>Sim</w:t>
            </w:r>
          </w:p>
        </w:tc>
      </w:tr>
      <w:tr w:rsidR="00CF56D6" w:rsidRPr="00443492" w:rsidTr="0032565D">
        <w:trPr>
          <w:trHeight w:val="998"/>
          <w:jc w:val="center"/>
        </w:trPr>
        <w:tc>
          <w:tcPr>
            <w:tcW w:w="3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6D6" w:rsidRPr="00443492" w:rsidRDefault="00CF56D6" w:rsidP="0062339A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Cs w:val="24"/>
                <w:lang w:val="pt-BR"/>
              </w:rPr>
            </w:pPr>
            <w:r w:rsidRPr="00443492">
              <w:rPr>
                <w:rFonts w:ascii="Times New Roman" w:hAnsi="Times New Roman"/>
                <w:color w:val="000000"/>
                <w:szCs w:val="24"/>
                <w:lang w:val="pt-BR"/>
              </w:rPr>
              <w:t>É possível criar um evento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6D6" w:rsidRPr="00443492" w:rsidRDefault="00CF56D6" w:rsidP="0062339A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Cs w:val="24"/>
                <w:lang w:val="pt-BR"/>
              </w:rPr>
            </w:pPr>
            <w:r w:rsidRPr="00443492">
              <w:rPr>
                <w:rFonts w:ascii="Times New Roman" w:hAnsi="Times New Roman"/>
                <w:color w:val="000000"/>
                <w:szCs w:val="24"/>
                <w:lang w:val="pt-BR"/>
              </w:rPr>
              <w:t>Sim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6D6" w:rsidRPr="00443492" w:rsidRDefault="00CF56D6" w:rsidP="0062339A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Cs w:val="24"/>
                <w:lang w:val="pt-BR"/>
              </w:rPr>
            </w:pPr>
            <w:r w:rsidRPr="00443492">
              <w:rPr>
                <w:rFonts w:ascii="Times New Roman" w:hAnsi="Times New Roman"/>
                <w:color w:val="000000"/>
                <w:szCs w:val="24"/>
                <w:lang w:val="pt-BR"/>
              </w:rPr>
              <w:t>Sim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6D6" w:rsidRPr="00443492" w:rsidRDefault="00CF56D6" w:rsidP="0062339A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Cs w:val="24"/>
                <w:lang w:val="pt-BR"/>
              </w:rPr>
            </w:pPr>
            <w:r w:rsidRPr="00443492">
              <w:rPr>
                <w:rFonts w:ascii="Times New Roman" w:hAnsi="Times New Roman"/>
                <w:color w:val="000000"/>
                <w:szCs w:val="24"/>
                <w:lang w:val="pt-BR"/>
              </w:rPr>
              <w:t>Sim</w:t>
            </w:r>
          </w:p>
        </w:tc>
      </w:tr>
      <w:tr w:rsidR="00CF56D6" w:rsidRPr="00443492" w:rsidTr="0032565D">
        <w:trPr>
          <w:trHeight w:val="1126"/>
          <w:jc w:val="center"/>
        </w:trPr>
        <w:tc>
          <w:tcPr>
            <w:tcW w:w="3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6D6" w:rsidRPr="00443492" w:rsidRDefault="00CF56D6" w:rsidP="0062339A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Cs w:val="24"/>
                <w:lang w:val="pt-BR"/>
              </w:rPr>
            </w:pPr>
            <w:r w:rsidRPr="00443492">
              <w:rPr>
                <w:rFonts w:ascii="Times New Roman" w:hAnsi="Times New Roman"/>
                <w:color w:val="000000"/>
                <w:szCs w:val="24"/>
                <w:lang w:val="pt-BR"/>
              </w:rPr>
              <w:t>É</w:t>
            </w:r>
            <w:r>
              <w:rPr>
                <w:rFonts w:ascii="Times New Roman" w:hAnsi="Times New Roman"/>
                <w:color w:val="000000"/>
                <w:szCs w:val="24"/>
                <w:lang w:val="pt-BR"/>
              </w:rPr>
              <w:t xml:space="preserve"> possível encontrar pessoas pela Aplicação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6D6" w:rsidRPr="00443492" w:rsidRDefault="00CF56D6" w:rsidP="0062339A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Cs w:val="24"/>
                <w:lang w:val="pt-BR"/>
              </w:rPr>
            </w:pPr>
            <w:r w:rsidRPr="00443492">
              <w:rPr>
                <w:rFonts w:ascii="Times New Roman" w:hAnsi="Times New Roman"/>
                <w:color w:val="000000"/>
                <w:szCs w:val="24"/>
                <w:lang w:val="pt-BR"/>
              </w:rPr>
              <w:t>Sim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6D6" w:rsidRPr="00443492" w:rsidRDefault="00CF56D6" w:rsidP="0062339A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Cs w:val="24"/>
                <w:lang w:val="pt-BR"/>
              </w:rPr>
            </w:pPr>
            <w:r w:rsidRPr="00443492">
              <w:rPr>
                <w:rFonts w:ascii="Times New Roman" w:hAnsi="Times New Roman"/>
                <w:color w:val="000000"/>
                <w:szCs w:val="24"/>
                <w:lang w:val="pt-BR"/>
              </w:rPr>
              <w:t>Não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6D6" w:rsidRPr="00443492" w:rsidRDefault="00CF56D6" w:rsidP="0062339A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Cs w:val="24"/>
                <w:lang w:val="pt-BR"/>
              </w:rPr>
            </w:pPr>
            <w:r w:rsidRPr="00443492">
              <w:rPr>
                <w:rFonts w:ascii="Times New Roman" w:hAnsi="Times New Roman"/>
                <w:color w:val="000000"/>
                <w:szCs w:val="24"/>
                <w:lang w:val="pt-BR"/>
              </w:rPr>
              <w:t>Sim</w:t>
            </w:r>
          </w:p>
        </w:tc>
      </w:tr>
      <w:tr w:rsidR="00CF56D6" w:rsidRPr="00443492" w:rsidTr="0032565D">
        <w:trPr>
          <w:trHeight w:val="1122"/>
          <w:jc w:val="center"/>
        </w:trPr>
        <w:tc>
          <w:tcPr>
            <w:tcW w:w="3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6D6" w:rsidRPr="00443492" w:rsidRDefault="00CF56D6" w:rsidP="0062339A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Cs w:val="24"/>
                <w:lang w:val="pt-BR"/>
              </w:rPr>
            </w:pPr>
            <w:r w:rsidRPr="00443492">
              <w:rPr>
                <w:rFonts w:ascii="Times New Roman" w:hAnsi="Times New Roman"/>
                <w:color w:val="000000"/>
                <w:szCs w:val="24"/>
                <w:lang w:val="pt-BR"/>
              </w:rPr>
              <w:t xml:space="preserve">Possui </w:t>
            </w:r>
            <w:r w:rsidRPr="00174D03">
              <w:rPr>
                <w:rFonts w:ascii="Times New Roman" w:hAnsi="Times New Roman"/>
                <w:i/>
                <w:iCs/>
                <w:color w:val="000000"/>
                <w:szCs w:val="24"/>
                <w:lang w:val="pt-BR"/>
              </w:rPr>
              <w:t xml:space="preserve">chat </w:t>
            </w:r>
            <w:r w:rsidRPr="00443492">
              <w:rPr>
                <w:rFonts w:ascii="Times New Roman" w:hAnsi="Times New Roman"/>
                <w:color w:val="000000"/>
                <w:szCs w:val="24"/>
                <w:lang w:val="pt-BR"/>
              </w:rPr>
              <w:t>entre usuários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6D6" w:rsidRPr="00443492" w:rsidRDefault="00CF56D6" w:rsidP="0062339A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Cs w:val="24"/>
                <w:lang w:val="pt-BR"/>
              </w:rPr>
            </w:pPr>
            <w:r w:rsidRPr="00443492">
              <w:rPr>
                <w:rFonts w:ascii="Times New Roman" w:hAnsi="Times New Roman"/>
                <w:color w:val="000000"/>
                <w:szCs w:val="24"/>
                <w:lang w:val="pt-BR"/>
              </w:rPr>
              <w:t>Sim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6D6" w:rsidRPr="00443492" w:rsidRDefault="00CF56D6" w:rsidP="0062339A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Cs w:val="24"/>
                <w:lang w:val="pt-BR"/>
              </w:rPr>
            </w:pPr>
            <w:r w:rsidRPr="00443492">
              <w:rPr>
                <w:rFonts w:ascii="Times New Roman" w:hAnsi="Times New Roman"/>
                <w:color w:val="000000"/>
                <w:szCs w:val="24"/>
                <w:lang w:val="pt-BR"/>
              </w:rPr>
              <w:t>Não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6D6" w:rsidRPr="00443492" w:rsidRDefault="00CF56D6" w:rsidP="0062339A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Cs w:val="24"/>
                <w:lang w:val="pt-BR"/>
              </w:rPr>
            </w:pPr>
            <w:r w:rsidRPr="00443492">
              <w:rPr>
                <w:rFonts w:ascii="Times New Roman" w:hAnsi="Times New Roman"/>
                <w:color w:val="000000"/>
                <w:szCs w:val="24"/>
                <w:lang w:val="pt-BR"/>
              </w:rPr>
              <w:t>Sim</w:t>
            </w:r>
          </w:p>
        </w:tc>
      </w:tr>
      <w:tr w:rsidR="00CF56D6" w:rsidRPr="00443492" w:rsidTr="0032565D">
        <w:trPr>
          <w:trHeight w:val="963"/>
          <w:jc w:val="center"/>
        </w:trPr>
        <w:tc>
          <w:tcPr>
            <w:tcW w:w="3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6D6" w:rsidRPr="00443492" w:rsidRDefault="00CF56D6" w:rsidP="0062339A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Cs w:val="24"/>
                <w:lang w:val="pt-BR"/>
              </w:rPr>
            </w:pPr>
            <w:r w:rsidRPr="00443492">
              <w:rPr>
                <w:rFonts w:ascii="Times New Roman" w:hAnsi="Times New Roman"/>
                <w:color w:val="000000"/>
                <w:szCs w:val="24"/>
                <w:lang w:val="pt-BR"/>
              </w:rPr>
              <w:t>Acessa a localização atual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6D6" w:rsidRPr="00443492" w:rsidRDefault="00CF56D6" w:rsidP="0062339A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Cs w:val="24"/>
                <w:lang w:val="pt-BR"/>
              </w:rPr>
            </w:pPr>
            <w:r w:rsidRPr="00443492">
              <w:rPr>
                <w:rFonts w:ascii="Times New Roman" w:hAnsi="Times New Roman"/>
                <w:color w:val="000000"/>
                <w:szCs w:val="24"/>
                <w:lang w:val="pt-BR"/>
              </w:rPr>
              <w:t>Sim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6D6" w:rsidRPr="00443492" w:rsidRDefault="00CF56D6" w:rsidP="0062339A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Cs w:val="24"/>
                <w:lang w:val="pt-BR"/>
              </w:rPr>
            </w:pPr>
            <w:r w:rsidRPr="00443492">
              <w:rPr>
                <w:rFonts w:ascii="Times New Roman" w:hAnsi="Times New Roman"/>
                <w:color w:val="000000"/>
                <w:szCs w:val="24"/>
                <w:lang w:val="pt-BR"/>
              </w:rPr>
              <w:t>Não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6D6" w:rsidRPr="00443492" w:rsidRDefault="00CF56D6" w:rsidP="0062339A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Cs w:val="24"/>
                <w:lang w:val="pt-BR"/>
              </w:rPr>
            </w:pPr>
            <w:r w:rsidRPr="00443492">
              <w:rPr>
                <w:rFonts w:ascii="Times New Roman" w:hAnsi="Times New Roman"/>
                <w:color w:val="000000"/>
                <w:szCs w:val="24"/>
                <w:lang w:val="pt-BR"/>
              </w:rPr>
              <w:t>Sim</w:t>
            </w:r>
          </w:p>
        </w:tc>
      </w:tr>
      <w:tr w:rsidR="00CF56D6" w:rsidRPr="00443492" w:rsidTr="0032565D">
        <w:trPr>
          <w:trHeight w:val="1118"/>
          <w:jc w:val="center"/>
        </w:trPr>
        <w:tc>
          <w:tcPr>
            <w:tcW w:w="3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6D6" w:rsidRPr="00443492" w:rsidRDefault="00CF56D6" w:rsidP="0062339A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Cs w:val="24"/>
                <w:lang w:val="pt-BR"/>
              </w:rPr>
            </w:pPr>
            <w:r w:rsidRPr="00443492">
              <w:rPr>
                <w:rFonts w:ascii="Times New Roman" w:hAnsi="Times New Roman"/>
                <w:color w:val="000000"/>
                <w:szCs w:val="24"/>
                <w:lang w:val="pt-BR"/>
              </w:rPr>
              <w:t>Foto de perfil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6D6" w:rsidRPr="00443492" w:rsidRDefault="00CF56D6" w:rsidP="0062339A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Cs w:val="24"/>
                <w:lang w:val="pt-BR"/>
              </w:rPr>
            </w:pPr>
            <w:r w:rsidRPr="00443492">
              <w:rPr>
                <w:rFonts w:ascii="Times New Roman" w:hAnsi="Times New Roman"/>
                <w:color w:val="000000"/>
                <w:szCs w:val="24"/>
                <w:lang w:val="pt-BR"/>
              </w:rPr>
              <w:t>Sim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6D6" w:rsidRPr="00443492" w:rsidRDefault="00CF56D6" w:rsidP="0062339A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Cs w:val="24"/>
                <w:lang w:val="pt-BR"/>
              </w:rPr>
            </w:pPr>
            <w:r w:rsidRPr="00443492">
              <w:rPr>
                <w:rFonts w:ascii="Times New Roman" w:hAnsi="Times New Roman"/>
                <w:color w:val="000000"/>
                <w:szCs w:val="24"/>
                <w:lang w:val="pt-BR"/>
              </w:rPr>
              <w:t>Não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6D6" w:rsidRPr="00443492" w:rsidRDefault="00CF56D6" w:rsidP="0062339A">
            <w:pPr>
              <w:tabs>
                <w:tab w:val="clear" w:pos="720"/>
              </w:tabs>
              <w:spacing w:before="0"/>
              <w:jc w:val="center"/>
              <w:rPr>
                <w:rFonts w:ascii="Times New Roman" w:hAnsi="Times New Roman"/>
                <w:color w:val="000000"/>
                <w:szCs w:val="24"/>
                <w:lang w:val="pt-BR"/>
              </w:rPr>
            </w:pPr>
            <w:r w:rsidRPr="00443492">
              <w:rPr>
                <w:rFonts w:ascii="Times New Roman" w:hAnsi="Times New Roman"/>
                <w:color w:val="000000"/>
                <w:szCs w:val="24"/>
                <w:lang w:val="pt-BR"/>
              </w:rPr>
              <w:t>Sim</w:t>
            </w:r>
          </w:p>
        </w:tc>
      </w:tr>
    </w:tbl>
    <w:p w:rsidR="003526F3" w:rsidRDefault="003526F3" w:rsidP="0062339A">
      <w:pPr>
        <w:pStyle w:val="Legenda"/>
        <w:rPr>
          <w:lang w:val="pt-BR"/>
        </w:rPr>
      </w:pPr>
      <w:r w:rsidRPr="00C20BCF">
        <w:rPr>
          <w:lang w:val="pt-BR"/>
        </w:rPr>
        <w:t>F</w:t>
      </w:r>
      <w:r>
        <w:rPr>
          <w:lang w:val="pt-BR"/>
        </w:rPr>
        <w:t>onte: Autoria Própria.</w:t>
      </w:r>
    </w:p>
    <w:p w:rsidR="003526F3" w:rsidRDefault="003526F3" w:rsidP="003526F3">
      <w:p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  <w:t>Vale ressaltar que o PlaySports e o Want2Play possuem similaridades em seu objetivo, por conta disso o comparativo entre eles é semelhante. Por</w:t>
      </w:r>
      <w:r w:rsidR="00C72B0C">
        <w:rPr>
          <w:rFonts w:ascii="Times New Roman" w:hAnsi="Times New Roman"/>
          <w:lang w:val="pt-BR"/>
        </w:rPr>
        <w:t>é</w:t>
      </w:r>
      <w:r>
        <w:rPr>
          <w:rFonts w:ascii="Times New Roman" w:hAnsi="Times New Roman"/>
          <w:lang w:val="pt-BR"/>
        </w:rPr>
        <w:t xml:space="preserve">m ambos funcionam de formas distintas. O PlaySports ajuda o usuário a encontrar outros </w:t>
      </w:r>
      <w:r>
        <w:rPr>
          <w:rFonts w:ascii="Times New Roman" w:hAnsi="Times New Roman"/>
          <w:lang w:val="pt-BR"/>
        </w:rPr>
        <w:lastRenderedPageBreak/>
        <w:t>usuários</w:t>
      </w:r>
      <w:r w:rsidR="00C72B0C">
        <w:rPr>
          <w:rFonts w:ascii="Times New Roman" w:hAnsi="Times New Roman"/>
          <w:lang w:val="pt-BR"/>
        </w:rPr>
        <w:t>. A</w:t>
      </w:r>
      <w:r>
        <w:rPr>
          <w:rFonts w:ascii="Times New Roman" w:hAnsi="Times New Roman"/>
          <w:lang w:val="pt-BR"/>
        </w:rPr>
        <w:t xml:space="preserve">pós iniciar o </w:t>
      </w:r>
      <w:r w:rsidRPr="00174D03">
        <w:rPr>
          <w:rFonts w:ascii="Times New Roman" w:hAnsi="Times New Roman"/>
          <w:i/>
          <w:iCs/>
          <w:lang w:val="pt-BR"/>
        </w:rPr>
        <w:t>chat</w:t>
      </w:r>
      <w:r w:rsidR="00C72B0C">
        <w:rPr>
          <w:rFonts w:ascii="Times New Roman" w:hAnsi="Times New Roman"/>
          <w:lang w:val="pt-BR"/>
        </w:rPr>
        <w:t>,</w:t>
      </w:r>
      <w:r>
        <w:rPr>
          <w:rFonts w:ascii="Times New Roman" w:hAnsi="Times New Roman"/>
          <w:lang w:val="pt-BR"/>
        </w:rPr>
        <w:t xml:space="preserve"> os usuários podem criar e marcar uma atividade esportiva entre si, podendo também adicionar outros usuários com quem possui </w:t>
      </w:r>
      <w:r w:rsidRPr="00174D03">
        <w:rPr>
          <w:rFonts w:ascii="Times New Roman" w:hAnsi="Times New Roman"/>
          <w:i/>
          <w:iCs/>
          <w:lang w:val="pt-BR"/>
        </w:rPr>
        <w:t>chat</w:t>
      </w:r>
      <w:r>
        <w:rPr>
          <w:rFonts w:ascii="Times New Roman" w:hAnsi="Times New Roman"/>
          <w:lang w:val="pt-BR"/>
        </w:rPr>
        <w:t xml:space="preserve"> (amizade no PlaySports). Já o Want2Play funciona mais como uma rede social onde o usuário faz postagem de um evento (prática esportiva) e deixa ela p</w:t>
      </w:r>
      <w:r w:rsidR="00C72B0C">
        <w:rPr>
          <w:rFonts w:ascii="Times New Roman" w:hAnsi="Times New Roman"/>
          <w:lang w:val="pt-BR"/>
        </w:rPr>
        <w:t>ú</w:t>
      </w:r>
      <w:r>
        <w:rPr>
          <w:rFonts w:ascii="Times New Roman" w:hAnsi="Times New Roman"/>
          <w:lang w:val="pt-BR"/>
        </w:rPr>
        <w:t>blica</w:t>
      </w:r>
      <w:r w:rsidR="00AD1B22">
        <w:rPr>
          <w:rFonts w:ascii="Times New Roman" w:hAnsi="Times New Roman"/>
          <w:lang w:val="pt-BR"/>
        </w:rPr>
        <w:t>,</w:t>
      </w:r>
      <w:r>
        <w:rPr>
          <w:rFonts w:ascii="Times New Roman" w:hAnsi="Times New Roman"/>
          <w:lang w:val="pt-BR"/>
        </w:rPr>
        <w:t xml:space="preserve"> dessa forma qualquer outro usuário pode acessar e participar, sem ter uma comunicação direta com o criador do evento.  </w:t>
      </w:r>
    </w:p>
    <w:p w:rsidR="001D6AFC" w:rsidRPr="003C4187" w:rsidRDefault="007641D6" w:rsidP="001D6AFC">
      <w:pPr>
        <w:pStyle w:val="Ttulo1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5</w:t>
      </w:r>
      <w:r w:rsidR="001D6AFC" w:rsidRPr="003C4187">
        <w:rPr>
          <w:rFonts w:ascii="Times New Roman" w:hAnsi="Times New Roman"/>
          <w:lang w:val="pt-BR"/>
        </w:rPr>
        <w:t>. Funcionalidades</w:t>
      </w:r>
    </w:p>
    <w:p w:rsidR="00187344" w:rsidRPr="003C4187" w:rsidRDefault="006C0924" w:rsidP="002533C1">
      <w:p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Ao iniciar o cadastro</w:t>
      </w:r>
      <w:r w:rsidR="00C72B0C">
        <w:rPr>
          <w:rFonts w:ascii="Times New Roman" w:hAnsi="Times New Roman"/>
          <w:lang w:val="pt-BR"/>
        </w:rPr>
        <w:t>,</w:t>
      </w:r>
      <w:r w:rsidR="000A7AFE" w:rsidRPr="003C4187">
        <w:rPr>
          <w:rFonts w:ascii="Times New Roman" w:hAnsi="Times New Roman"/>
          <w:lang w:val="pt-BR"/>
        </w:rPr>
        <w:t xml:space="preserve"> o usuário </w:t>
      </w:r>
      <w:r w:rsidR="005B0997">
        <w:rPr>
          <w:rFonts w:ascii="Times New Roman" w:hAnsi="Times New Roman"/>
          <w:lang w:val="pt-BR"/>
        </w:rPr>
        <w:t>deve</w:t>
      </w:r>
      <w:r w:rsidR="000A7AFE" w:rsidRPr="003C4187">
        <w:rPr>
          <w:rFonts w:ascii="Times New Roman" w:hAnsi="Times New Roman"/>
          <w:lang w:val="pt-BR"/>
        </w:rPr>
        <w:t xml:space="preserve"> informar dados como</w:t>
      </w:r>
      <w:r w:rsidR="000E0188">
        <w:rPr>
          <w:rFonts w:ascii="Times New Roman" w:hAnsi="Times New Roman"/>
          <w:lang w:val="pt-BR"/>
        </w:rPr>
        <w:t xml:space="preserve"> nome de usuário, </w:t>
      </w:r>
      <w:r w:rsidR="00ED4B33" w:rsidRPr="003C4187">
        <w:rPr>
          <w:rFonts w:ascii="Times New Roman" w:hAnsi="Times New Roman"/>
          <w:lang w:val="pt-BR"/>
        </w:rPr>
        <w:t>nome</w:t>
      </w:r>
      <w:r w:rsidR="000A7AFE" w:rsidRPr="003C4187">
        <w:rPr>
          <w:rFonts w:ascii="Times New Roman" w:hAnsi="Times New Roman"/>
          <w:lang w:val="pt-BR"/>
        </w:rPr>
        <w:t xml:space="preserve">, </w:t>
      </w:r>
      <w:r>
        <w:rPr>
          <w:rFonts w:ascii="Times New Roman" w:hAnsi="Times New Roman"/>
          <w:lang w:val="pt-BR"/>
        </w:rPr>
        <w:t>sexo</w:t>
      </w:r>
      <w:r w:rsidR="000A7AFE" w:rsidRPr="003C4187">
        <w:rPr>
          <w:rFonts w:ascii="Times New Roman" w:hAnsi="Times New Roman"/>
          <w:lang w:val="pt-BR"/>
        </w:rPr>
        <w:t>, data de nascimento, esporte que deseja praticar</w:t>
      </w:r>
      <w:r w:rsidR="00840EBE" w:rsidRPr="003C4187">
        <w:rPr>
          <w:rFonts w:ascii="Times New Roman" w:hAnsi="Times New Roman"/>
          <w:lang w:val="pt-BR"/>
        </w:rPr>
        <w:t>, nível que deseja praticar (amador,</w:t>
      </w:r>
      <w:r w:rsidR="000E0188">
        <w:rPr>
          <w:rFonts w:ascii="Times New Roman" w:hAnsi="Times New Roman"/>
          <w:lang w:val="pt-BR"/>
        </w:rPr>
        <w:t xml:space="preserve"> intermediário ou profissional</w:t>
      </w:r>
      <w:r w:rsidR="00840EBE" w:rsidRPr="003C4187">
        <w:rPr>
          <w:rFonts w:ascii="Times New Roman" w:hAnsi="Times New Roman"/>
          <w:lang w:val="pt-BR"/>
        </w:rPr>
        <w:t>)</w:t>
      </w:r>
      <w:r>
        <w:rPr>
          <w:rFonts w:ascii="Times New Roman" w:hAnsi="Times New Roman"/>
          <w:lang w:val="pt-BR"/>
        </w:rPr>
        <w:t xml:space="preserve">, cidade que se localiza e </w:t>
      </w:r>
      <w:r w:rsidR="000A7AFE" w:rsidRPr="003C4187">
        <w:rPr>
          <w:rFonts w:ascii="Times New Roman" w:hAnsi="Times New Roman"/>
          <w:lang w:val="pt-BR"/>
        </w:rPr>
        <w:t>uma senha de ace</w:t>
      </w:r>
      <w:r w:rsidR="00BA5001">
        <w:rPr>
          <w:rFonts w:ascii="Times New Roman" w:hAnsi="Times New Roman"/>
          <w:lang w:val="pt-BR"/>
        </w:rPr>
        <w:t xml:space="preserve">sso. </w:t>
      </w:r>
      <w:r w:rsidR="00A67305">
        <w:rPr>
          <w:rFonts w:ascii="Times New Roman" w:hAnsi="Times New Roman"/>
          <w:lang w:val="pt-BR"/>
        </w:rPr>
        <w:t>O</w:t>
      </w:r>
      <w:r w:rsidR="00BA5001">
        <w:rPr>
          <w:rFonts w:ascii="Times New Roman" w:hAnsi="Times New Roman"/>
          <w:lang w:val="pt-BR"/>
        </w:rPr>
        <w:t xml:space="preserve"> usuário pode</w:t>
      </w:r>
      <w:r w:rsidR="000A7AFE" w:rsidRPr="003C4187">
        <w:rPr>
          <w:rFonts w:ascii="Times New Roman" w:hAnsi="Times New Roman"/>
          <w:lang w:val="pt-BR"/>
        </w:rPr>
        <w:t xml:space="preserve"> colocar uma foto</w:t>
      </w:r>
      <w:r w:rsidR="00BA5001">
        <w:rPr>
          <w:rFonts w:ascii="Times New Roman" w:hAnsi="Times New Roman"/>
          <w:lang w:val="pt-BR"/>
        </w:rPr>
        <w:t xml:space="preserve"> no seu perfil</w:t>
      </w:r>
      <w:r w:rsidR="00A67305">
        <w:rPr>
          <w:rFonts w:ascii="Times New Roman" w:hAnsi="Times New Roman"/>
          <w:lang w:val="pt-BR"/>
        </w:rPr>
        <w:t xml:space="preserve"> caso queira</w:t>
      </w:r>
      <w:r w:rsidR="00187344" w:rsidRPr="003C4187">
        <w:rPr>
          <w:rFonts w:ascii="Times New Roman" w:hAnsi="Times New Roman"/>
          <w:lang w:val="pt-BR"/>
        </w:rPr>
        <w:t>.</w:t>
      </w:r>
    </w:p>
    <w:p w:rsidR="001438CA" w:rsidRPr="003C4187" w:rsidRDefault="00E94707" w:rsidP="00D50E74">
      <w:p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</w:r>
      <w:r w:rsidRPr="001704CF">
        <w:rPr>
          <w:rFonts w:ascii="Times New Roman" w:hAnsi="Times New Roman"/>
          <w:i/>
          <w:lang w:val="pt-BR"/>
        </w:rPr>
        <w:t>Login</w:t>
      </w:r>
      <w:r>
        <w:rPr>
          <w:rFonts w:ascii="Times New Roman" w:hAnsi="Times New Roman"/>
          <w:lang w:val="pt-BR"/>
        </w:rPr>
        <w:t xml:space="preserve"> na aplicação</w:t>
      </w:r>
      <w:r w:rsidR="007A259B">
        <w:rPr>
          <w:rFonts w:ascii="Times New Roman" w:hAnsi="Times New Roman"/>
          <w:lang w:val="pt-BR"/>
        </w:rPr>
        <w:t>:</w:t>
      </w:r>
      <w:r w:rsidR="000738E2">
        <w:rPr>
          <w:rFonts w:ascii="Times New Roman" w:hAnsi="Times New Roman"/>
          <w:lang w:val="pt-BR"/>
        </w:rPr>
        <w:t xml:space="preserve"> é preciso que seja informado pelo usuário o nome de </w:t>
      </w:r>
      <w:r w:rsidR="000738E2" w:rsidRPr="000738E2">
        <w:rPr>
          <w:rFonts w:ascii="Times New Roman" w:hAnsi="Times New Roman"/>
          <w:i/>
          <w:lang w:val="pt-BR"/>
        </w:rPr>
        <w:t>login</w:t>
      </w:r>
      <w:r w:rsidR="000738E2">
        <w:rPr>
          <w:rFonts w:ascii="Times New Roman" w:hAnsi="Times New Roman"/>
          <w:lang w:val="pt-BR"/>
        </w:rPr>
        <w:t xml:space="preserve"> </w:t>
      </w:r>
      <w:r w:rsidR="00ED4B33">
        <w:rPr>
          <w:rFonts w:ascii="Times New Roman" w:hAnsi="Times New Roman"/>
          <w:lang w:val="pt-BR"/>
        </w:rPr>
        <w:t>e a</w:t>
      </w:r>
      <w:r w:rsidR="000738E2">
        <w:rPr>
          <w:rFonts w:ascii="Times New Roman" w:hAnsi="Times New Roman"/>
          <w:lang w:val="pt-BR"/>
        </w:rPr>
        <w:t xml:space="preserve"> senha de acesso</w:t>
      </w:r>
      <w:r w:rsidR="001438CA" w:rsidRPr="003C4187">
        <w:rPr>
          <w:rFonts w:ascii="Times New Roman" w:hAnsi="Times New Roman"/>
          <w:lang w:val="pt-BR"/>
        </w:rPr>
        <w:t xml:space="preserve">. </w:t>
      </w:r>
    </w:p>
    <w:p w:rsidR="00EF25B7" w:rsidRPr="003C4187" w:rsidRDefault="0044484B" w:rsidP="00EF25B7">
      <w:p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</w:r>
      <w:r w:rsidR="007A259B">
        <w:rPr>
          <w:rFonts w:ascii="Times New Roman" w:hAnsi="Times New Roman"/>
          <w:lang w:val="pt-BR"/>
        </w:rPr>
        <w:t>Visualizar</w:t>
      </w:r>
      <w:r w:rsidR="00AF0EB6">
        <w:rPr>
          <w:rFonts w:ascii="Times New Roman" w:hAnsi="Times New Roman"/>
          <w:lang w:val="pt-BR"/>
        </w:rPr>
        <w:t>,</w:t>
      </w:r>
      <w:r w:rsidR="007A259B">
        <w:rPr>
          <w:rFonts w:ascii="Times New Roman" w:hAnsi="Times New Roman"/>
          <w:lang w:val="pt-BR"/>
        </w:rPr>
        <w:t xml:space="preserve"> editar</w:t>
      </w:r>
      <w:r w:rsidR="00AF0EB6">
        <w:rPr>
          <w:rFonts w:ascii="Times New Roman" w:hAnsi="Times New Roman"/>
          <w:lang w:val="pt-BR"/>
        </w:rPr>
        <w:t xml:space="preserve"> e excluir</w:t>
      </w:r>
      <w:r w:rsidR="007A259B">
        <w:rPr>
          <w:rFonts w:ascii="Times New Roman" w:hAnsi="Times New Roman"/>
          <w:lang w:val="pt-BR"/>
        </w:rPr>
        <w:t xml:space="preserve"> perfil: c</w:t>
      </w:r>
      <w:r w:rsidR="00EF25B7" w:rsidRPr="003C4187">
        <w:rPr>
          <w:rFonts w:ascii="Times New Roman" w:hAnsi="Times New Roman"/>
          <w:lang w:val="pt-BR"/>
        </w:rPr>
        <w:t>om o cadastro feito, o usuário pode acessar seu perfil e visualizar as informações informadas no momento do cadastro</w:t>
      </w:r>
      <w:r w:rsidR="008E72A4" w:rsidRPr="003C4187">
        <w:rPr>
          <w:rFonts w:ascii="Times New Roman" w:hAnsi="Times New Roman"/>
          <w:lang w:val="pt-BR"/>
        </w:rPr>
        <w:t>.</w:t>
      </w:r>
    </w:p>
    <w:p w:rsidR="0044370A" w:rsidRDefault="0047433D" w:rsidP="007A259B">
      <w:p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</w:r>
      <w:r w:rsidR="008E72A4" w:rsidRPr="003C4187">
        <w:rPr>
          <w:rFonts w:ascii="Times New Roman" w:hAnsi="Times New Roman"/>
          <w:lang w:val="pt-BR"/>
        </w:rPr>
        <w:t xml:space="preserve">O usuário pode acessar o perfil para fazer alterações em informações como, esporte que deseja praticar, localização, </w:t>
      </w:r>
      <w:r w:rsidR="008E72A4" w:rsidRPr="00B20036">
        <w:rPr>
          <w:rFonts w:ascii="Times New Roman" w:hAnsi="Times New Roman"/>
          <w:lang w:val="pt-BR"/>
        </w:rPr>
        <w:t>fo</w:t>
      </w:r>
      <w:r w:rsidR="00F736EA" w:rsidRPr="00B20036">
        <w:rPr>
          <w:rFonts w:ascii="Times New Roman" w:hAnsi="Times New Roman"/>
          <w:lang w:val="pt-BR"/>
        </w:rPr>
        <w:t xml:space="preserve">to de perfil </w:t>
      </w:r>
      <w:r w:rsidR="00F736EA">
        <w:rPr>
          <w:rFonts w:ascii="Times New Roman" w:hAnsi="Times New Roman"/>
          <w:lang w:val="pt-BR"/>
        </w:rPr>
        <w:t>e senha de acesso.</w:t>
      </w:r>
    </w:p>
    <w:p w:rsidR="00AF0EB6" w:rsidRPr="003C4187" w:rsidRDefault="00AF0EB6" w:rsidP="007A259B">
      <w:p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  <w:t>O usuário pode excluir a conta criada usando a opção “remover”, realizando esse procedimento, a conta será excluída e não poderá ser mais acessada.</w:t>
      </w:r>
    </w:p>
    <w:p w:rsidR="00840EBE" w:rsidRDefault="007A259B" w:rsidP="0044370A">
      <w:pPr>
        <w:rPr>
          <w:rFonts w:ascii="Times New Roman" w:hAnsi="Times New Roman"/>
          <w:i/>
          <w:iCs/>
          <w:lang w:val="pt-BR"/>
        </w:rPr>
      </w:pPr>
      <w:r>
        <w:rPr>
          <w:rFonts w:ascii="Times New Roman" w:hAnsi="Times New Roman"/>
          <w:lang w:val="pt-BR"/>
        </w:rPr>
        <w:tab/>
        <w:t xml:space="preserve">Localizar outros usuários: </w:t>
      </w:r>
      <w:r w:rsidR="00E7129B">
        <w:rPr>
          <w:rFonts w:ascii="Times New Roman" w:hAnsi="Times New Roman"/>
          <w:lang w:val="pt-BR"/>
        </w:rPr>
        <w:t>a</w:t>
      </w:r>
      <w:r w:rsidR="00535CD6" w:rsidRPr="003C4187">
        <w:rPr>
          <w:rFonts w:ascii="Times New Roman" w:hAnsi="Times New Roman"/>
          <w:lang w:val="pt-BR"/>
        </w:rPr>
        <w:t xml:space="preserve">pós definir o esporte que deseja praticar e sua localização, o usuário </w:t>
      </w:r>
      <w:r w:rsidR="00B4541E">
        <w:rPr>
          <w:rFonts w:ascii="Times New Roman" w:hAnsi="Times New Roman"/>
          <w:lang w:val="pt-BR"/>
        </w:rPr>
        <w:t>consegue</w:t>
      </w:r>
      <w:r w:rsidR="00535CD6" w:rsidRPr="003C4187">
        <w:rPr>
          <w:rFonts w:ascii="Times New Roman" w:hAnsi="Times New Roman"/>
          <w:lang w:val="pt-BR"/>
        </w:rPr>
        <w:t xml:space="preserve"> encontrar outros usuários com características compatíveis</w:t>
      </w:r>
      <w:r w:rsidR="007017F9">
        <w:rPr>
          <w:rFonts w:ascii="Times New Roman" w:hAnsi="Times New Roman"/>
          <w:lang w:val="pt-BR"/>
        </w:rPr>
        <w:t>, l</w:t>
      </w:r>
      <w:r w:rsidR="00535CD6" w:rsidRPr="003C4187">
        <w:rPr>
          <w:rFonts w:ascii="Times New Roman" w:hAnsi="Times New Roman"/>
          <w:lang w:val="pt-BR"/>
        </w:rPr>
        <w:t xml:space="preserve">evando em consideração o esporte e a localização dos outros usuários, que devem ser similares as suas. </w:t>
      </w:r>
      <w:r w:rsidR="00B4541E">
        <w:rPr>
          <w:rFonts w:ascii="Times New Roman" w:hAnsi="Times New Roman"/>
          <w:lang w:val="pt-BR"/>
        </w:rPr>
        <w:t>Com isso é</w:t>
      </w:r>
      <w:r w:rsidR="00535CD6" w:rsidRPr="003C4187">
        <w:rPr>
          <w:rFonts w:ascii="Times New Roman" w:hAnsi="Times New Roman"/>
          <w:lang w:val="pt-BR"/>
        </w:rPr>
        <w:t xml:space="preserve"> mostrado ao usuário, </w:t>
      </w:r>
      <w:r w:rsidR="00D9346C">
        <w:rPr>
          <w:rFonts w:ascii="Times New Roman" w:hAnsi="Times New Roman"/>
          <w:lang w:val="pt-BR"/>
        </w:rPr>
        <w:t>em ordem</w:t>
      </w:r>
      <w:r w:rsidR="00535CD6" w:rsidRPr="003C4187">
        <w:rPr>
          <w:rFonts w:ascii="Times New Roman" w:hAnsi="Times New Roman"/>
          <w:lang w:val="pt-BR"/>
        </w:rPr>
        <w:t xml:space="preserve"> aleatória, todos os usuários compatíveis. Nessa tela </w:t>
      </w:r>
      <w:r w:rsidR="00B4541E">
        <w:rPr>
          <w:rFonts w:ascii="Times New Roman" w:hAnsi="Times New Roman"/>
          <w:lang w:val="pt-BR"/>
        </w:rPr>
        <w:t>é mostr</w:t>
      </w:r>
      <w:r w:rsidR="00D9346C">
        <w:rPr>
          <w:rFonts w:ascii="Times New Roman" w:hAnsi="Times New Roman"/>
          <w:lang w:val="pt-BR"/>
        </w:rPr>
        <w:t xml:space="preserve">ado o nome dos </w:t>
      </w:r>
      <w:r w:rsidR="00535CD6" w:rsidRPr="003C4187">
        <w:rPr>
          <w:rFonts w:ascii="Times New Roman" w:hAnsi="Times New Roman"/>
          <w:lang w:val="pt-BR"/>
        </w:rPr>
        <w:t>usuário</w:t>
      </w:r>
      <w:r w:rsidR="00D9346C">
        <w:rPr>
          <w:rFonts w:ascii="Times New Roman" w:hAnsi="Times New Roman"/>
          <w:lang w:val="pt-BR"/>
        </w:rPr>
        <w:t>s</w:t>
      </w:r>
      <w:r w:rsidR="00535CD6" w:rsidRPr="003C4187">
        <w:rPr>
          <w:rFonts w:ascii="Times New Roman" w:hAnsi="Times New Roman"/>
          <w:lang w:val="pt-BR"/>
        </w:rPr>
        <w:t xml:space="preserve"> localizado</w:t>
      </w:r>
      <w:r w:rsidR="00D9346C">
        <w:rPr>
          <w:rFonts w:ascii="Times New Roman" w:hAnsi="Times New Roman"/>
          <w:lang w:val="pt-BR"/>
        </w:rPr>
        <w:t>s</w:t>
      </w:r>
      <w:r w:rsidR="00535CD6" w:rsidRPr="003C4187">
        <w:rPr>
          <w:rFonts w:ascii="Times New Roman" w:hAnsi="Times New Roman"/>
          <w:lang w:val="pt-BR"/>
        </w:rPr>
        <w:t xml:space="preserve">, </w:t>
      </w:r>
      <w:r w:rsidR="00D974CB">
        <w:rPr>
          <w:rFonts w:ascii="Times New Roman" w:hAnsi="Times New Roman"/>
          <w:lang w:val="pt-BR"/>
        </w:rPr>
        <w:t>as</w:t>
      </w:r>
      <w:r w:rsidR="00973AAC">
        <w:rPr>
          <w:rFonts w:ascii="Times New Roman" w:hAnsi="Times New Roman"/>
          <w:lang w:val="pt-BR"/>
        </w:rPr>
        <w:t>sim como</w:t>
      </w:r>
      <w:r w:rsidR="00D9346C">
        <w:rPr>
          <w:rFonts w:ascii="Times New Roman" w:hAnsi="Times New Roman"/>
          <w:lang w:val="pt-BR"/>
        </w:rPr>
        <w:t xml:space="preserve"> idade</w:t>
      </w:r>
      <w:r w:rsidR="00535CD6" w:rsidRPr="003C4187">
        <w:rPr>
          <w:rFonts w:ascii="Times New Roman" w:hAnsi="Times New Roman"/>
          <w:lang w:val="pt-BR"/>
        </w:rPr>
        <w:t>,</w:t>
      </w:r>
      <w:r w:rsidR="00D9346C">
        <w:rPr>
          <w:rFonts w:ascii="Times New Roman" w:hAnsi="Times New Roman"/>
          <w:lang w:val="pt-BR"/>
        </w:rPr>
        <w:t xml:space="preserve"> sexo, </w:t>
      </w:r>
      <w:r w:rsidR="00535CD6" w:rsidRPr="003C4187">
        <w:rPr>
          <w:rFonts w:ascii="Times New Roman" w:hAnsi="Times New Roman"/>
          <w:lang w:val="pt-BR"/>
        </w:rPr>
        <w:t>localização e esporte que deseja praticar.</w:t>
      </w:r>
      <w:r w:rsidR="00B4541E">
        <w:rPr>
          <w:rFonts w:ascii="Times New Roman" w:hAnsi="Times New Roman"/>
          <w:lang w:val="pt-BR"/>
        </w:rPr>
        <w:t xml:space="preserve"> Nessa mesma tela é</w:t>
      </w:r>
      <w:r w:rsidR="00BA574B" w:rsidRPr="003C4187">
        <w:rPr>
          <w:rFonts w:ascii="Times New Roman" w:hAnsi="Times New Roman"/>
          <w:lang w:val="pt-BR"/>
        </w:rPr>
        <w:t xml:space="preserve"> possível </w:t>
      </w:r>
      <w:r w:rsidR="00D9346C">
        <w:rPr>
          <w:rFonts w:ascii="Times New Roman" w:hAnsi="Times New Roman"/>
          <w:lang w:val="pt-BR"/>
        </w:rPr>
        <w:t>selecionar a opção “</w:t>
      </w:r>
      <w:r w:rsidR="00185BF7">
        <w:rPr>
          <w:rFonts w:ascii="Times New Roman" w:hAnsi="Times New Roman"/>
          <w:lang w:val="pt-BR"/>
        </w:rPr>
        <w:t>v</w:t>
      </w:r>
      <w:r w:rsidR="00D9346C">
        <w:rPr>
          <w:rFonts w:ascii="Times New Roman" w:hAnsi="Times New Roman"/>
          <w:lang w:val="pt-BR"/>
        </w:rPr>
        <w:t xml:space="preserve">er” nos usuários localizados, </w:t>
      </w:r>
      <w:r w:rsidR="00BA574B" w:rsidRPr="003C4187">
        <w:rPr>
          <w:rFonts w:ascii="Times New Roman" w:hAnsi="Times New Roman"/>
          <w:lang w:val="pt-BR"/>
        </w:rPr>
        <w:t>escolhendo essa opção</w:t>
      </w:r>
      <w:r w:rsidR="00D9346C">
        <w:rPr>
          <w:rFonts w:ascii="Times New Roman" w:hAnsi="Times New Roman"/>
          <w:lang w:val="pt-BR"/>
        </w:rPr>
        <w:t>, o usuário acessa o perfil completo do usuário selecionado, pode</w:t>
      </w:r>
      <w:r w:rsidR="00BD7752">
        <w:rPr>
          <w:rFonts w:ascii="Times New Roman" w:hAnsi="Times New Roman"/>
          <w:lang w:val="pt-BR"/>
        </w:rPr>
        <w:t>ndo</w:t>
      </w:r>
      <w:r w:rsidR="00D9346C">
        <w:rPr>
          <w:rFonts w:ascii="Times New Roman" w:hAnsi="Times New Roman"/>
          <w:lang w:val="pt-BR"/>
        </w:rPr>
        <w:t xml:space="preserve"> assim visualizar a foto</w:t>
      </w:r>
      <w:r w:rsidR="00CB3961">
        <w:rPr>
          <w:rFonts w:ascii="Times New Roman" w:hAnsi="Times New Roman"/>
          <w:lang w:val="pt-BR"/>
        </w:rPr>
        <w:t xml:space="preserve"> de perfil desse usuário</w:t>
      </w:r>
      <w:r w:rsidR="00D9346C">
        <w:rPr>
          <w:rFonts w:ascii="Times New Roman" w:hAnsi="Times New Roman"/>
          <w:lang w:val="pt-BR"/>
        </w:rPr>
        <w:t xml:space="preserve"> e o histórico de atividades</w:t>
      </w:r>
      <w:r w:rsidR="00973AAC">
        <w:rPr>
          <w:rFonts w:ascii="Times New Roman" w:hAnsi="Times New Roman"/>
          <w:lang w:val="pt-BR"/>
        </w:rPr>
        <w:t xml:space="preserve"> </w:t>
      </w:r>
      <w:r w:rsidR="00516CD8">
        <w:rPr>
          <w:rFonts w:ascii="Times New Roman" w:hAnsi="Times New Roman"/>
          <w:lang w:val="pt-BR"/>
        </w:rPr>
        <w:t>nas quais</w:t>
      </w:r>
      <w:r w:rsidR="00D9346C">
        <w:rPr>
          <w:rFonts w:ascii="Times New Roman" w:hAnsi="Times New Roman"/>
          <w:lang w:val="pt-BR"/>
        </w:rPr>
        <w:t xml:space="preserve"> </w:t>
      </w:r>
      <w:r w:rsidR="00516CD8">
        <w:rPr>
          <w:rFonts w:ascii="Times New Roman" w:hAnsi="Times New Roman"/>
          <w:lang w:val="pt-BR"/>
        </w:rPr>
        <w:t>ele</w:t>
      </w:r>
      <w:r w:rsidR="00D9346C">
        <w:rPr>
          <w:rFonts w:ascii="Times New Roman" w:hAnsi="Times New Roman"/>
          <w:lang w:val="pt-BR"/>
        </w:rPr>
        <w:t xml:space="preserve"> já participou</w:t>
      </w:r>
      <w:r w:rsidR="00840EBE" w:rsidRPr="003C4187">
        <w:rPr>
          <w:rFonts w:ascii="Times New Roman" w:hAnsi="Times New Roman"/>
          <w:lang w:val="pt-BR"/>
        </w:rPr>
        <w:t>.</w:t>
      </w:r>
      <w:r w:rsidR="00973AAC">
        <w:rPr>
          <w:rFonts w:ascii="Times New Roman" w:hAnsi="Times New Roman"/>
          <w:lang w:val="pt-BR"/>
        </w:rPr>
        <w:t xml:space="preserve"> Na tela do perfil completo do usuário selecionado o usuário possui duas opções, “</w:t>
      </w:r>
      <w:r w:rsidR="00185BF7">
        <w:rPr>
          <w:rFonts w:ascii="Times New Roman" w:hAnsi="Times New Roman"/>
          <w:lang w:val="pt-BR"/>
        </w:rPr>
        <w:t>v</w:t>
      </w:r>
      <w:r w:rsidR="00973AAC">
        <w:rPr>
          <w:rFonts w:ascii="Times New Roman" w:hAnsi="Times New Roman"/>
          <w:lang w:val="pt-BR"/>
        </w:rPr>
        <w:t>oltar</w:t>
      </w:r>
      <w:r w:rsidR="00FE30B3">
        <w:rPr>
          <w:rFonts w:ascii="Times New Roman" w:hAnsi="Times New Roman"/>
          <w:lang w:val="pt-BR"/>
        </w:rPr>
        <w:t xml:space="preserve">”, </w:t>
      </w:r>
      <w:r w:rsidR="000F264A">
        <w:rPr>
          <w:rFonts w:ascii="Times New Roman" w:hAnsi="Times New Roman"/>
          <w:lang w:val="pt-BR"/>
        </w:rPr>
        <w:t>onde o usuário irá retornar para a tela anterior, e a opção</w:t>
      </w:r>
      <w:r w:rsidR="00973AAC">
        <w:rPr>
          <w:rFonts w:ascii="Times New Roman" w:hAnsi="Times New Roman"/>
          <w:lang w:val="pt-BR"/>
        </w:rPr>
        <w:t xml:space="preserve"> “curtir”</w:t>
      </w:r>
      <w:r w:rsidR="000F264A">
        <w:rPr>
          <w:rFonts w:ascii="Times New Roman" w:hAnsi="Times New Roman"/>
          <w:lang w:val="pt-BR"/>
        </w:rPr>
        <w:t>, quando o usuário escolher essa opção ele estará</w:t>
      </w:r>
      <w:r w:rsidR="00973AAC">
        <w:rPr>
          <w:rFonts w:ascii="Times New Roman" w:hAnsi="Times New Roman"/>
          <w:lang w:val="pt-BR"/>
        </w:rPr>
        <w:t xml:space="preserve"> demonstrando interesse em </w:t>
      </w:r>
      <w:r w:rsidR="00B83D1A">
        <w:rPr>
          <w:rFonts w:ascii="Times New Roman" w:hAnsi="Times New Roman"/>
          <w:lang w:val="pt-BR"/>
        </w:rPr>
        <w:t xml:space="preserve">realizar uma prática esportiva </w:t>
      </w:r>
      <w:r w:rsidR="00973AAC">
        <w:rPr>
          <w:rFonts w:ascii="Times New Roman" w:hAnsi="Times New Roman"/>
          <w:lang w:val="pt-BR"/>
        </w:rPr>
        <w:t>com o usuário curtido</w:t>
      </w:r>
      <w:r w:rsidR="00840EBE" w:rsidRPr="003C4187">
        <w:rPr>
          <w:rFonts w:ascii="Times New Roman" w:hAnsi="Times New Roman"/>
          <w:lang w:val="pt-BR"/>
        </w:rPr>
        <w:t xml:space="preserve">. Se os dois usuários </w:t>
      </w:r>
      <w:r w:rsidR="00973AAC">
        <w:rPr>
          <w:rFonts w:ascii="Times New Roman" w:hAnsi="Times New Roman"/>
          <w:lang w:val="pt-BR"/>
        </w:rPr>
        <w:t>curtirem um ao outro</w:t>
      </w:r>
      <w:r w:rsidR="00B83D1A">
        <w:rPr>
          <w:rFonts w:ascii="Times New Roman" w:hAnsi="Times New Roman"/>
          <w:lang w:val="pt-BR"/>
        </w:rPr>
        <w:t>, por exemplo</w:t>
      </w:r>
      <w:r w:rsidR="00BB3E95">
        <w:rPr>
          <w:rFonts w:ascii="Times New Roman" w:hAnsi="Times New Roman"/>
          <w:lang w:val="pt-BR"/>
        </w:rPr>
        <w:t>,</w:t>
      </w:r>
      <w:r w:rsidR="00B83D1A">
        <w:rPr>
          <w:rFonts w:ascii="Times New Roman" w:hAnsi="Times New Roman"/>
          <w:lang w:val="pt-BR"/>
        </w:rPr>
        <w:t xml:space="preserve"> se o usuário A curtir o usuário B, assim como o usuário B curtir o usuário A,</w:t>
      </w:r>
      <w:r w:rsidR="00840EBE" w:rsidRPr="003C4187">
        <w:rPr>
          <w:rFonts w:ascii="Times New Roman" w:hAnsi="Times New Roman"/>
          <w:lang w:val="pt-BR"/>
        </w:rPr>
        <w:t xml:space="preserve"> será possível então, iniciar uma conversa no </w:t>
      </w:r>
      <w:r w:rsidR="00840EBE" w:rsidRPr="00B4541E">
        <w:rPr>
          <w:rFonts w:ascii="Times New Roman" w:hAnsi="Times New Roman"/>
          <w:i/>
          <w:lang w:val="pt-BR"/>
        </w:rPr>
        <w:t>chat</w:t>
      </w:r>
      <w:r w:rsidR="00B83D1A">
        <w:rPr>
          <w:rFonts w:ascii="Times New Roman" w:hAnsi="Times New Roman"/>
          <w:i/>
          <w:lang w:val="pt-BR"/>
        </w:rPr>
        <w:t xml:space="preserve"> </w:t>
      </w:r>
      <w:r w:rsidR="00B83D1A">
        <w:rPr>
          <w:rFonts w:ascii="Times New Roman" w:hAnsi="Times New Roman"/>
          <w:iCs/>
          <w:lang w:val="pt-BR"/>
        </w:rPr>
        <w:t>entre os dois usuários</w:t>
      </w:r>
      <w:r w:rsidR="00840EBE" w:rsidRPr="003C4187">
        <w:rPr>
          <w:rFonts w:ascii="Times New Roman" w:hAnsi="Times New Roman"/>
          <w:lang w:val="pt-BR"/>
        </w:rPr>
        <w:t>.</w:t>
      </w:r>
      <w:r w:rsidR="00BB3E95">
        <w:rPr>
          <w:rFonts w:ascii="Times New Roman" w:hAnsi="Times New Roman"/>
          <w:lang w:val="pt-BR"/>
        </w:rPr>
        <w:t xml:space="preserve"> Este evento, onde dois usuários se curtem</w:t>
      </w:r>
      <w:r w:rsidR="00365613">
        <w:rPr>
          <w:rFonts w:ascii="Times New Roman" w:hAnsi="Times New Roman"/>
          <w:lang w:val="pt-BR"/>
        </w:rPr>
        <w:t>,</w:t>
      </w:r>
      <w:r w:rsidR="00BB3E95">
        <w:rPr>
          <w:rFonts w:ascii="Times New Roman" w:hAnsi="Times New Roman"/>
          <w:lang w:val="pt-BR"/>
        </w:rPr>
        <w:t xml:space="preserve"> se chama </w:t>
      </w:r>
      <w:r w:rsidR="00BB3E95" w:rsidRPr="00BB3E95">
        <w:rPr>
          <w:rFonts w:ascii="Times New Roman" w:hAnsi="Times New Roman"/>
          <w:i/>
          <w:iCs/>
          <w:lang w:val="pt-BR"/>
        </w:rPr>
        <w:t>match</w:t>
      </w:r>
      <w:r w:rsidR="00BB3E95">
        <w:rPr>
          <w:rFonts w:ascii="Times New Roman" w:hAnsi="Times New Roman"/>
          <w:i/>
          <w:iCs/>
          <w:lang w:val="pt-BR"/>
        </w:rPr>
        <w:t>.</w:t>
      </w:r>
    </w:p>
    <w:p w:rsidR="00BB3E95" w:rsidRPr="003C4187" w:rsidRDefault="00BB3E95" w:rsidP="0044370A">
      <w:pPr>
        <w:rPr>
          <w:rFonts w:ascii="Times New Roman" w:hAnsi="Times New Roman"/>
          <w:lang w:val="pt-BR"/>
        </w:rPr>
      </w:pPr>
      <w:r>
        <w:rPr>
          <w:rFonts w:ascii="Times New Roman" w:hAnsi="Times New Roman"/>
          <w:i/>
          <w:iCs/>
          <w:lang w:val="pt-BR"/>
        </w:rPr>
        <w:tab/>
      </w:r>
      <w:r w:rsidR="00710C37">
        <w:rPr>
          <w:rFonts w:ascii="Times New Roman" w:hAnsi="Times New Roman"/>
          <w:lang w:val="pt-BR"/>
        </w:rPr>
        <w:t xml:space="preserve">Quando o </w:t>
      </w:r>
      <w:r w:rsidR="00710C37" w:rsidRPr="00710C37">
        <w:rPr>
          <w:rFonts w:ascii="Times New Roman" w:hAnsi="Times New Roman"/>
          <w:i/>
          <w:iCs/>
          <w:lang w:val="pt-BR"/>
        </w:rPr>
        <w:t>match</w:t>
      </w:r>
      <w:r w:rsidR="00710C37">
        <w:rPr>
          <w:rFonts w:ascii="Times New Roman" w:hAnsi="Times New Roman"/>
          <w:lang w:val="pt-BR"/>
        </w:rPr>
        <w:t xml:space="preserve"> acontecer, a aplicação irá exibir um aviso informando que um</w:t>
      </w:r>
      <w:r w:rsidR="00B52286">
        <w:rPr>
          <w:rFonts w:ascii="Times New Roman" w:hAnsi="Times New Roman"/>
          <w:lang w:val="pt-BR"/>
        </w:rPr>
        <w:t xml:space="preserve"> novo</w:t>
      </w:r>
      <w:r w:rsidR="00710C37">
        <w:rPr>
          <w:rFonts w:ascii="Times New Roman" w:hAnsi="Times New Roman"/>
          <w:lang w:val="pt-BR"/>
        </w:rPr>
        <w:t xml:space="preserve"> </w:t>
      </w:r>
      <w:r w:rsidR="00710C37" w:rsidRPr="00710C37">
        <w:rPr>
          <w:rFonts w:ascii="Times New Roman" w:hAnsi="Times New Roman"/>
          <w:i/>
          <w:iCs/>
          <w:lang w:val="pt-BR"/>
        </w:rPr>
        <w:t>match</w:t>
      </w:r>
      <w:r w:rsidR="00710C37">
        <w:rPr>
          <w:rFonts w:ascii="Times New Roman" w:hAnsi="Times New Roman"/>
          <w:lang w:val="pt-BR"/>
        </w:rPr>
        <w:t xml:space="preserve"> foi estabelecido, e que é possível iniciar um </w:t>
      </w:r>
      <w:r w:rsidR="00710C37" w:rsidRPr="00174D03">
        <w:rPr>
          <w:rFonts w:ascii="Times New Roman" w:hAnsi="Times New Roman"/>
          <w:i/>
          <w:iCs/>
          <w:lang w:val="pt-BR"/>
        </w:rPr>
        <w:t>chat</w:t>
      </w:r>
      <w:r w:rsidR="00710C37">
        <w:rPr>
          <w:rFonts w:ascii="Times New Roman" w:hAnsi="Times New Roman"/>
          <w:lang w:val="pt-BR"/>
        </w:rPr>
        <w:t xml:space="preserve"> com o usuário em questão.</w:t>
      </w:r>
      <w:r>
        <w:rPr>
          <w:rFonts w:ascii="Times New Roman" w:hAnsi="Times New Roman"/>
          <w:lang w:val="pt-BR"/>
        </w:rPr>
        <w:tab/>
      </w:r>
    </w:p>
    <w:p w:rsidR="00422A4D" w:rsidRPr="003C4187" w:rsidRDefault="00E7129B" w:rsidP="00422A4D">
      <w:p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</w:r>
      <w:r w:rsidRPr="00B4541E">
        <w:rPr>
          <w:rFonts w:ascii="Times New Roman" w:hAnsi="Times New Roman"/>
          <w:i/>
          <w:lang w:val="pt-BR"/>
        </w:rPr>
        <w:t>Chat</w:t>
      </w:r>
      <w:r>
        <w:rPr>
          <w:rFonts w:ascii="Times New Roman" w:hAnsi="Times New Roman"/>
          <w:lang w:val="pt-BR"/>
        </w:rPr>
        <w:t>: a</w:t>
      </w:r>
      <w:r w:rsidR="00D60622" w:rsidRPr="003C4187">
        <w:rPr>
          <w:rFonts w:ascii="Times New Roman" w:hAnsi="Times New Roman"/>
          <w:lang w:val="pt-BR"/>
        </w:rPr>
        <w:t xml:space="preserve"> partir do momento em que houver </w:t>
      </w:r>
      <w:r w:rsidR="00B52286">
        <w:rPr>
          <w:rFonts w:ascii="Times New Roman" w:hAnsi="Times New Roman"/>
          <w:lang w:val="pt-BR"/>
        </w:rPr>
        <w:t xml:space="preserve">um novo </w:t>
      </w:r>
      <w:r w:rsidR="00B52286" w:rsidRPr="00B52286">
        <w:rPr>
          <w:rFonts w:ascii="Times New Roman" w:hAnsi="Times New Roman"/>
          <w:i/>
          <w:iCs/>
          <w:lang w:val="pt-BR"/>
        </w:rPr>
        <w:t>match</w:t>
      </w:r>
      <w:r w:rsidR="00D60622" w:rsidRPr="003C4187">
        <w:rPr>
          <w:rFonts w:ascii="Times New Roman" w:hAnsi="Times New Roman"/>
          <w:lang w:val="pt-BR"/>
        </w:rPr>
        <w:t>,</w:t>
      </w:r>
      <w:r w:rsidR="00B4541E">
        <w:rPr>
          <w:rFonts w:ascii="Times New Roman" w:hAnsi="Times New Roman"/>
          <w:lang w:val="pt-BR"/>
        </w:rPr>
        <w:t xml:space="preserve"> é</w:t>
      </w:r>
      <w:r w:rsidR="00D60622" w:rsidRPr="003C4187">
        <w:rPr>
          <w:rFonts w:ascii="Times New Roman" w:hAnsi="Times New Roman"/>
          <w:lang w:val="pt-BR"/>
        </w:rPr>
        <w:t xml:space="preserve"> possível então iniciar um </w:t>
      </w:r>
      <w:r w:rsidR="00D60622" w:rsidRPr="00174D03">
        <w:rPr>
          <w:rFonts w:ascii="Times New Roman" w:hAnsi="Times New Roman"/>
          <w:i/>
          <w:iCs/>
          <w:lang w:val="pt-BR"/>
        </w:rPr>
        <w:t>chat</w:t>
      </w:r>
      <w:r w:rsidR="00D60622" w:rsidRPr="003C4187">
        <w:rPr>
          <w:rFonts w:ascii="Times New Roman" w:hAnsi="Times New Roman"/>
          <w:lang w:val="pt-BR"/>
        </w:rPr>
        <w:t xml:space="preserve"> de conversa, onde ambos pode</w:t>
      </w:r>
      <w:r w:rsidR="00B4541E">
        <w:rPr>
          <w:rFonts w:ascii="Times New Roman" w:hAnsi="Times New Roman"/>
          <w:lang w:val="pt-BR"/>
        </w:rPr>
        <w:t>m</w:t>
      </w:r>
      <w:r w:rsidR="00D60622" w:rsidRPr="003C4187">
        <w:rPr>
          <w:rFonts w:ascii="Times New Roman" w:hAnsi="Times New Roman"/>
          <w:lang w:val="pt-BR"/>
        </w:rPr>
        <w:t xml:space="preserve"> se conhecer </w:t>
      </w:r>
      <w:r w:rsidR="0062116C" w:rsidRPr="003C4187">
        <w:rPr>
          <w:rFonts w:ascii="Times New Roman" w:hAnsi="Times New Roman"/>
          <w:lang w:val="pt-BR"/>
        </w:rPr>
        <w:t>previamente.</w:t>
      </w:r>
    </w:p>
    <w:p w:rsidR="008C6840" w:rsidRPr="003C4187" w:rsidRDefault="0047433D" w:rsidP="00422A4D">
      <w:p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</w:r>
      <w:r w:rsidR="00F23314" w:rsidRPr="003C4187">
        <w:rPr>
          <w:rFonts w:ascii="Times New Roman" w:hAnsi="Times New Roman"/>
          <w:lang w:val="pt-BR"/>
        </w:rPr>
        <w:t xml:space="preserve">No </w:t>
      </w:r>
      <w:r w:rsidR="00F23314" w:rsidRPr="00B4541E">
        <w:rPr>
          <w:rFonts w:ascii="Times New Roman" w:hAnsi="Times New Roman"/>
          <w:i/>
          <w:lang w:val="pt-BR"/>
        </w:rPr>
        <w:t>chat</w:t>
      </w:r>
      <w:r w:rsidR="00F23314" w:rsidRPr="003C4187">
        <w:rPr>
          <w:rFonts w:ascii="Times New Roman" w:hAnsi="Times New Roman"/>
          <w:lang w:val="pt-BR"/>
        </w:rPr>
        <w:t xml:space="preserve"> </w:t>
      </w:r>
      <w:r w:rsidR="00B4541E">
        <w:rPr>
          <w:rFonts w:ascii="Times New Roman" w:hAnsi="Times New Roman"/>
          <w:lang w:val="pt-BR"/>
        </w:rPr>
        <w:t>é</w:t>
      </w:r>
      <w:r w:rsidR="00F23314" w:rsidRPr="003C4187">
        <w:rPr>
          <w:rFonts w:ascii="Times New Roman" w:hAnsi="Times New Roman"/>
          <w:lang w:val="pt-BR"/>
        </w:rPr>
        <w:t xml:space="preserve"> possível </w:t>
      </w:r>
      <w:r w:rsidR="004B6198">
        <w:rPr>
          <w:rFonts w:ascii="Times New Roman" w:hAnsi="Times New Roman"/>
          <w:lang w:val="pt-BR"/>
        </w:rPr>
        <w:t xml:space="preserve">enviar mensagens de forma rápida e prática. Se após a conversa os usuários decidirem marcar uma atividade esportiva, eles podem fazer isso </w:t>
      </w:r>
      <w:r w:rsidR="004B6198" w:rsidRPr="00B52286">
        <w:rPr>
          <w:rFonts w:ascii="Times New Roman" w:hAnsi="Times New Roman"/>
          <w:lang w:val="pt-BR"/>
        </w:rPr>
        <w:t xml:space="preserve">acessando a </w:t>
      </w:r>
      <w:r w:rsidR="000F7AA5">
        <w:rPr>
          <w:rFonts w:ascii="Times New Roman" w:hAnsi="Times New Roman"/>
          <w:lang w:val="pt-BR"/>
        </w:rPr>
        <w:t>a</w:t>
      </w:r>
      <w:r w:rsidR="004B6198" w:rsidRPr="00B52286">
        <w:rPr>
          <w:rFonts w:ascii="Times New Roman" w:hAnsi="Times New Roman"/>
          <w:lang w:val="pt-BR"/>
        </w:rPr>
        <w:t>genda de atividades</w:t>
      </w:r>
      <w:r w:rsidR="00B52286" w:rsidRPr="00B52286">
        <w:rPr>
          <w:rFonts w:ascii="Times New Roman" w:hAnsi="Times New Roman"/>
          <w:lang w:val="pt-BR"/>
        </w:rPr>
        <w:t>.</w:t>
      </w:r>
    </w:p>
    <w:p w:rsidR="00633A43" w:rsidRPr="003C4187" w:rsidRDefault="0047433D" w:rsidP="00633A43">
      <w:p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</w:r>
      <w:r w:rsidR="007A259B">
        <w:rPr>
          <w:rFonts w:ascii="Times New Roman" w:hAnsi="Times New Roman"/>
          <w:lang w:val="pt-BR"/>
        </w:rPr>
        <w:tab/>
        <w:t xml:space="preserve">Marcar práticas esportivas: </w:t>
      </w:r>
      <w:r w:rsidR="00E7129B">
        <w:rPr>
          <w:rFonts w:ascii="Times New Roman" w:hAnsi="Times New Roman"/>
          <w:lang w:val="pt-BR"/>
        </w:rPr>
        <w:t>o</w:t>
      </w:r>
      <w:r w:rsidR="00ED2E45" w:rsidRPr="003C4187">
        <w:rPr>
          <w:rFonts w:ascii="Times New Roman" w:hAnsi="Times New Roman"/>
          <w:lang w:val="pt-BR"/>
        </w:rPr>
        <w:t xml:space="preserve"> PlaySports disponibiliza também a opção de marcar as práticas esportivas</w:t>
      </w:r>
      <w:r w:rsidR="000F7AA5">
        <w:rPr>
          <w:rFonts w:ascii="Times New Roman" w:hAnsi="Times New Roman"/>
          <w:lang w:val="pt-BR"/>
        </w:rPr>
        <w:t>,</w:t>
      </w:r>
      <w:r w:rsidR="00ED2E45" w:rsidRPr="003C4187">
        <w:rPr>
          <w:rFonts w:ascii="Times New Roman" w:hAnsi="Times New Roman"/>
          <w:lang w:val="pt-BR"/>
        </w:rPr>
        <w:t xml:space="preserve"> </w:t>
      </w:r>
      <w:r w:rsidR="00B52286">
        <w:rPr>
          <w:rFonts w:ascii="Times New Roman" w:hAnsi="Times New Roman"/>
          <w:lang w:val="pt-BR"/>
        </w:rPr>
        <w:t>acessando o menu “Agenda”</w:t>
      </w:r>
      <w:r w:rsidR="00681F51">
        <w:rPr>
          <w:rFonts w:ascii="Times New Roman" w:hAnsi="Times New Roman"/>
          <w:lang w:val="pt-BR"/>
        </w:rPr>
        <w:t>.</w:t>
      </w:r>
      <w:r w:rsidR="000F7AA5">
        <w:rPr>
          <w:rFonts w:ascii="Times New Roman" w:hAnsi="Times New Roman"/>
          <w:lang w:val="pt-BR"/>
        </w:rPr>
        <w:t xml:space="preserve"> </w:t>
      </w:r>
      <w:r w:rsidR="00681F51">
        <w:rPr>
          <w:rFonts w:ascii="Times New Roman" w:hAnsi="Times New Roman"/>
          <w:lang w:val="pt-BR"/>
        </w:rPr>
        <w:t xml:space="preserve">Neste menu, </w:t>
      </w:r>
      <w:r w:rsidR="00B4541E">
        <w:rPr>
          <w:rFonts w:ascii="Times New Roman" w:hAnsi="Times New Roman"/>
          <w:lang w:val="pt-BR"/>
        </w:rPr>
        <w:t xml:space="preserve">o usuário </w:t>
      </w:r>
      <w:r w:rsidR="00B4541E">
        <w:rPr>
          <w:rFonts w:ascii="Times New Roman" w:hAnsi="Times New Roman"/>
          <w:lang w:val="pt-BR"/>
        </w:rPr>
        <w:lastRenderedPageBreak/>
        <w:t>consegue</w:t>
      </w:r>
      <w:r w:rsidR="00ED2E45" w:rsidRPr="003C4187">
        <w:rPr>
          <w:rFonts w:ascii="Times New Roman" w:hAnsi="Times New Roman"/>
          <w:lang w:val="pt-BR"/>
        </w:rPr>
        <w:t xml:space="preserve"> criar e agendar a atividade</w:t>
      </w:r>
      <w:r w:rsidR="00B52286">
        <w:rPr>
          <w:rFonts w:ascii="Times New Roman" w:hAnsi="Times New Roman"/>
          <w:lang w:val="pt-BR"/>
        </w:rPr>
        <w:t xml:space="preserve"> esportiva</w:t>
      </w:r>
      <w:r w:rsidR="00FB191C">
        <w:rPr>
          <w:rFonts w:ascii="Times New Roman" w:hAnsi="Times New Roman"/>
          <w:lang w:val="pt-BR"/>
        </w:rPr>
        <w:t>, conseguindo</w:t>
      </w:r>
      <w:r w:rsidR="00ED2E45" w:rsidRPr="003C4187">
        <w:rPr>
          <w:rFonts w:ascii="Times New Roman" w:hAnsi="Times New Roman"/>
          <w:lang w:val="pt-BR"/>
        </w:rPr>
        <w:t xml:space="preserve"> vincular</w:t>
      </w:r>
      <w:r w:rsidR="00F73898">
        <w:rPr>
          <w:rFonts w:ascii="Times New Roman" w:hAnsi="Times New Roman"/>
          <w:lang w:val="pt-BR"/>
        </w:rPr>
        <w:t xml:space="preserve"> a ela</w:t>
      </w:r>
      <w:r w:rsidR="00ED2E45" w:rsidRPr="003C4187">
        <w:rPr>
          <w:rFonts w:ascii="Times New Roman" w:hAnsi="Times New Roman"/>
          <w:lang w:val="pt-BR"/>
        </w:rPr>
        <w:t xml:space="preserve"> os usuários </w:t>
      </w:r>
      <w:r w:rsidR="004B6198">
        <w:rPr>
          <w:rFonts w:ascii="Times New Roman" w:hAnsi="Times New Roman"/>
          <w:lang w:val="pt-BR"/>
        </w:rPr>
        <w:t>com quem possui</w:t>
      </w:r>
      <w:r w:rsidR="00ED2E45" w:rsidRPr="003C4187">
        <w:rPr>
          <w:rFonts w:ascii="Times New Roman" w:hAnsi="Times New Roman"/>
          <w:lang w:val="pt-BR"/>
        </w:rPr>
        <w:t xml:space="preserve"> </w:t>
      </w:r>
      <w:r w:rsidR="00ED2E45" w:rsidRPr="005842ED">
        <w:rPr>
          <w:rFonts w:ascii="Times New Roman" w:hAnsi="Times New Roman"/>
          <w:i/>
          <w:iCs/>
          <w:lang w:val="pt-BR"/>
        </w:rPr>
        <w:t>chat</w:t>
      </w:r>
      <w:r w:rsidR="005842ED">
        <w:rPr>
          <w:rFonts w:ascii="Times New Roman" w:hAnsi="Times New Roman"/>
          <w:lang w:val="pt-BR"/>
        </w:rPr>
        <w:t xml:space="preserve"> </w:t>
      </w:r>
      <w:r w:rsidR="00115621">
        <w:rPr>
          <w:rFonts w:ascii="Times New Roman" w:hAnsi="Times New Roman"/>
          <w:lang w:val="pt-BR"/>
        </w:rPr>
        <w:t>disponível</w:t>
      </w:r>
      <w:r w:rsidR="00ED2E45" w:rsidRPr="003C4187">
        <w:rPr>
          <w:rFonts w:ascii="Times New Roman" w:hAnsi="Times New Roman"/>
          <w:lang w:val="pt-BR"/>
        </w:rPr>
        <w:t>.</w:t>
      </w:r>
    </w:p>
    <w:p w:rsidR="00681F51" w:rsidRDefault="0047433D" w:rsidP="0007478F">
      <w:p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</w:r>
      <w:r w:rsidR="0001149C">
        <w:rPr>
          <w:rFonts w:ascii="Times New Roman" w:hAnsi="Times New Roman"/>
          <w:lang w:val="pt-BR"/>
        </w:rPr>
        <w:t>Para criar uma nova prática esportiva,</w:t>
      </w:r>
      <w:r w:rsidR="00B4541E">
        <w:rPr>
          <w:rFonts w:ascii="Times New Roman" w:hAnsi="Times New Roman"/>
          <w:lang w:val="pt-BR"/>
        </w:rPr>
        <w:t xml:space="preserve"> o usuário deve</w:t>
      </w:r>
      <w:r w:rsidR="00ED2E45" w:rsidRPr="003C4187">
        <w:rPr>
          <w:rFonts w:ascii="Times New Roman" w:hAnsi="Times New Roman"/>
          <w:lang w:val="pt-BR"/>
        </w:rPr>
        <w:t xml:space="preserve"> informar o horário, local</w:t>
      </w:r>
      <w:r w:rsidR="001827EF">
        <w:rPr>
          <w:rFonts w:ascii="Times New Roman" w:hAnsi="Times New Roman"/>
          <w:lang w:val="pt-BR"/>
        </w:rPr>
        <w:t xml:space="preserve">, </w:t>
      </w:r>
      <w:r w:rsidR="001827EF" w:rsidRPr="00934095">
        <w:rPr>
          <w:rFonts w:ascii="Times New Roman" w:hAnsi="Times New Roman"/>
          <w:lang w:val="pt-BR"/>
        </w:rPr>
        <w:t>esporte que será praticado e</w:t>
      </w:r>
      <w:r w:rsidR="00ED2E45" w:rsidRPr="00934095">
        <w:rPr>
          <w:rFonts w:ascii="Times New Roman" w:hAnsi="Times New Roman"/>
          <w:lang w:val="pt-BR"/>
        </w:rPr>
        <w:t xml:space="preserve"> confirmar quais serão os participantes da </w:t>
      </w:r>
      <w:r w:rsidR="00FA758A" w:rsidRPr="00934095">
        <w:rPr>
          <w:rFonts w:ascii="Times New Roman" w:hAnsi="Times New Roman"/>
          <w:lang w:val="pt-BR"/>
        </w:rPr>
        <w:t>prática</w:t>
      </w:r>
      <w:r w:rsidR="00E413F6" w:rsidRPr="00934095">
        <w:rPr>
          <w:rFonts w:ascii="Times New Roman" w:hAnsi="Times New Roman"/>
          <w:lang w:val="pt-BR"/>
        </w:rPr>
        <w:t xml:space="preserve">. </w:t>
      </w:r>
      <w:r w:rsidR="00B4541E" w:rsidRPr="00934095">
        <w:rPr>
          <w:rFonts w:ascii="Times New Roman" w:hAnsi="Times New Roman"/>
          <w:lang w:val="pt-BR"/>
        </w:rPr>
        <w:t>O usuário</w:t>
      </w:r>
      <w:r w:rsidR="001827EF" w:rsidRPr="00934095">
        <w:rPr>
          <w:rFonts w:ascii="Times New Roman" w:hAnsi="Times New Roman"/>
          <w:lang w:val="pt-BR"/>
        </w:rPr>
        <w:t xml:space="preserve"> criador da atividade</w:t>
      </w:r>
      <w:r w:rsidR="00B4541E" w:rsidRPr="00934095">
        <w:rPr>
          <w:rFonts w:ascii="Times New Roman" w:hAnsi="Times New Roman"/>
          <w:lang w:val="pt-BR"/>
        </w:rPr>
        <w:t xml:space="preserve"> pode</w:t>
      </w:r>
      <w:r w:rsidR="00F31713" w:rsidRPr="00934095">
        <w:rPr>
          <w:rFonts w:ascii="Times New Roman" w:hAnsi="Times New Roman"/>
          <w:lang w:val="pt-BR"/>
        </w:rPr>
        <w:t xml:space="preserve"> visualizar</w:t>
      </w:r>
      <w:r w:rsidR="001827EF" w:rsidRPr="00934095">
        <w:rPr>
          <w:rFonts w:ascii="Times New Roman" w:hAnsi="Times New Roman"/>
          <w:lang w:val="pt-BR"/>
        </w:rPr>
        <w:t>,</w:t>
      </w:r>
      <w:r w:rsidR="00F31713" w:rsidRPr="00934095">
        <w:rPr>
          <w:rFonts w:ascii="Times New Roman" w:hAnsi="Times New Roman"/>
          <w:lang w:val="pt-BR"/>
        </w:rPr>
        <w:t xml:space="preserve"> modificar</w:t>
      </w:r>
      <w:r w:rsidR="001827EF" w:rsidRPr="00934095">
        <w:rPr>
          <w:rFonts w:ascii="Times New Roman" w:hAnsi="Times New Roman"/>
          <w:lang w:val="pt-BR"/>
        </w:rPr>
        <w:t xml:space="preserve"> e encerrar</w:t>
      </w:r>
      <w:r w:rsidR="00F31713" w:rsidRPr="00934095">
        <w:rPr>
          <w:rFonts w:ascii="Times New Roman" w:hAnsi="Times New Roman"/>
          <w:lang w:val="pt-BR"/>
        </w:rPr>
        <w:t xml:space="preserve"> a atividade a qualquer momento n</w:t>
      </w:r>
      <w:r w:rsidR="001827EF" w:rsidRPr="00934095">
        <w:rPr>
          <w:rFonts w:ascii="Times New Roman" w:hAnsi="Times New Roman"/>
          <w:lang w:val="pt-BR"/>
        </w:rPr>
        <w:t>o</w:t>
      </w:r>
      <w:r w:rsidR="00F31713" w:rsidRPr="00934095">
        <w:rPr>
          <w:rFonts w:ascii="Times New Roman" w:hAnsi="Times New Roman"/>
          <w:lang w:val="pt-BR"/>
        </w:rPr>
        <w:t xml:space="preserve"> menu </w:t>
      </w:r>
      <w:r w:rsidR="001827EF" w:rsidRPr="00934095">
        <w:rPr>
          <w:rFonts w:ascii="Times New Roman" w:hAnsi="Times New Roman"/>
          <w:lang w:val="pt-BR"/>
        </w:rPr>
        <w:t xml:space="preserve">“Agenda”, </w:t>
      </w:r>
      <w:r w:rsidR="001827EF">
        <w:rPr>
          <w:rFonts w:ascii="Times New Roman" w:hAnsi="Times New Roman"/>
          <w:lang w:val="pt-BR"/>
        </w:rPr>
        <w:t xml:space="preserve">que é </w:t>
      </w:r>
      <w:r w:rsidR="00B40539">
        <w:rPr>
          <w:rFonts w:ascii="Times New Roman" w:hAnsi="Times New Roman"/>
          <w:lang w:val="pt-BR"/>
        </w:rPr>
        <w:t>específico</w:t>
      </w:r>
      <w:r w:rsidR="001827EF">
        <w:rPr>
          <w:rFonts w:ascii="Times New Roman" w:hAnsi="Times New Roman"/>
          <w:lang w:val="pt-BR"/>
        </w:rPr>
        <w:t xml:space="preserve"> para as atividades criadas</w:t>
      </w:r>
      <w:r w:rsidR="00F31713" w:rsidRPr="003C4187">
        <w:rPr>
          <w:rFonts w:ascii="Times New Roman" w:hAnsi="Times New Roman"/>
          <w:lang w:val="pt-BR"/>
        </w:rPr>
        <w:t>.</w:t>
      </w:r>
      <w:r w:rsidR="001827EF">
        <w:rPr>
          <w:rFonts w:ascii="Times New Roman" w:hAnsi="Times New Roman"/>
          <w:lang w:val="pt-BR"/>
        </w:rPr>
        <w:t xml:space="preserve"> Os usuários participantes podem apenas visualizar a atividade marcada, sem pode modificar ou encerrar.</w:t>
      </w:r>
    </w:p>
    <w:p w:rsidR="0007478F" w:rsidRDefault="0047433D" w:rsidP="0007478F">
      <w:p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</w:r>
      <w:r w:rsidR="00B4541E">
        <w:rPr>
          <w:rFonts w:ascii="Times New Roman" w:hAnsi="Times New Roman"/>
          <w:lang w:val="pt-BR"/>
        </w:rPr>
        <w:t xml:space="preserve">Após </w:t>
      </w:r>
      <w:r w:rsidR="001827EF">
        <w:rPr>
          <w:rFonts w:ascii="Times New Roman" w:hAnsi="Times New Roman"/>
          <w:lang w:val="pt-BR"/>
        </w:rPr>
        <w:t xml:space="preserve">a conclusão da atividade esportiva, o criador pode </w:t>
      </w:r>
      <w:r w:rsidR="00056026">
        <w:rPr>
          <w:rFonts w:ascii="Times New Roman" w:hAnsi="Times New Roman"/>
          <w:lang w:val="pt-BR"/>
        </w:rPr>
        <w:t>acessá-la</w:t>
      </w:r>
      <w:r w:rsidR="001827EF">
        <w:rPr>
          <w:rFonts w:ascii="Times New Roman" w:hAnsi="Times New Roman"/>
          <w:lang w:val="pt-BR"/>
        </w:rPr>
        <w:t xml:space="preserve"> e </w:t>
      </w:r>
      <w:r w:rsidR="00056026">
        <w:rPr>
          <w:rFonts w:ascii="Times New Roman" w:hAnsi="Times New Roman"/>
          <w:lang w:val="pt-BR"/>
        </w:rPr>
        <w:t>finalizá-la</w:t>
      </w:r>
      <w:r w:rsidR="001827EF">
        <w:rPr>
          <w:rFonts w:ascii="Times New Roman" w:hAnsi="Times New Roman"/>
          <w:lang w:val="pt-BR"/>
        </w:rPr>
        <w:t>. O criador pode avaliar o comportamento dos participantes da atividade positivamente ou negativamente. Essa avaliação ficará anexada ao cadastro do usuário</w:t>
      </w:r>
      <w:r w:rsidR="00DB333D">
        <w:rPr>
          <w:rFonts w:ascii="Times New Roman" w:hAnsi="Times New Roman"/>
          <w:lang w:val="pt-BR"/>
        </w:rPr>
        <w:t xml:space="preserve"> avaliado, podendo assim ser vista pelos outros usuários da aplicação. O usuário avaliado </w:t>
      </w:r>
      <w:r w:rsidR="00383552">
        <w:rPr>
          <w:rFonts w:ascii="Times New Roman" w:hAnsi="Times New Roman"/>
          <w:lang w:val="pt-BR"/>
        </w:rPr>
        <w:t xml:space="preserve">também </w:t>
      </w:r>
      <w:r w:rsidR="00DB333D">
        <w:rPr>
          <w:rFonts w:ascii="Times New Roman" w:hAnsi="Times New Roman"/>
          <w:lang w:val="pt-BR"/>
        </w:rPr>
        <w:t xml:space="preserve">consegue visualizar as avaliações feitas </w:t>
      </w:r>
      <w:r w:rsidR="00924F14">
        <w:rPr>
          <w:rFonts w:ascii="Times New Roman" w:hAnsi="Times New Roman"/>
          <w:lang w:val="pt-BR"/>
        </w:rPr>
        <w:t>a</w:t>
      </w:r>
      <w:r w:rsidR="00DB333D">
        <w:rPr>
          <w:rFonts w:ascii="Times New Roman" w:hAnsi="Times New Roman"/>
          <w:lang w:val="pt-BR"/>
        </w:rPr>
        <w:t xml:space="preserve"> ele</w:t>
      </w:r>
      <w:r w:rsidR="00712184">
        <w:rPr>
          <w:rFonts w:ascii="Times New Roman" w:hAnsi="Times New Roman"/>
          <w:lang w:val="pt-BR"/>
        </w:rPr>
        <w:t>, acessando seu histórico de atividades. C</w:t>
      </w:r>
      <w:r w:rsidR="009029AE">
        <w:rPr>
          <w:rFonts w:ascii="Times New Roman" w:hAnsi="Times New Roman"/>
          <w:lang w:val="pt-BR"/>
        </w:rPr>
        <w:t>om isso ele tem conhecimento sobre o seu próprio comportamento na perspectiva do criador da prática esportiva.</w:t>
      </w:r>
    </w:p>
    <w:p w:rsidR="008C6840" w:rsidRDefault="008C6840" w:rsidP="0007478F">
      <w:p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  <w:t>Denúncia de usuários: Além da avaliação feita ao encerrar uma atividade esportiva,</w:t>
      </w:r>
      <w:r w:rsidR="00D31CD0">
        <w:rPr>
          <w:rFonts w:ascii="Times New Roman" w:hAnsi="Times New Roman"/>
          <w:lang w:val="pt-BR"/>
        </w:rPr>
        <w:t xml:space="preserve"> que pode ser tanto positiva, quanto negativa</w:t>
      </w:r>
      <w:r w:rsidR="00D53078">
        <w:rPr>
          <w:rFonts w:ascii="Times New Roman" w:hAnsi="Times New Roman"/>
          <w:lang w:val="pt-BR"/>
        </w:rPr>
        <w:t>.</w:t>
      </w:r>
      <w:r>
        <w:rPr>
          <w:rFonts w:ascii="Times New Roman" w:hAnsi="Times New Roman"/>
          <w:lang w:val="pt-BR"/>
        </w:rPr>
        <w:t xml:space="preserve"> </w:t>
      </w:r>
      <w:r w:rsidR="00D53078">
        <w:rPr>
          <w:rFonts w:ascii="Times New Roman" w:hAnsi="Times New Roman"/>
          <w:lang w:val="pt-BR"/>
        </w:rPr>
        <w:t>O</w:t>
      </w:r>
      <w:r>
        <w:rPr>
          <w:rFonts w:ascii="Times New Roman" w:hAnsi="Times New Roman"/>
          <w:lang w:val="pt-BR"/>
        </w:rPr>
        <w:t xml:space="preserve"> usuário possuí a possibilidade de fazer uma denúncia </w:t>
      </w:r>
      <w:r w:rsidR="00D53078">
        <w:rPr>
          <w:rFonts w:ascii="Times New Roman" w:hAnsi="Times New Roman"/>
          <w:lang w:val="pt-BR"/>
        </w:rPr>
        <w:t>à</w:t>
      </w:r>
      <w:r>
        <w:rPr>
          <w:rFonts w:ascii="Times New Roman" w:hAnsi="Times New Roman"/>
          <w:lang w:val="pt-BR"/>
        </w:rPr>
        <w:t xml:space="preserve"> usuários que apresentarem </w:t>
      </w:r>
      <w:r w:rsidR="00D53078">
        <w:rPr>
          <w:rFonts w:ascii="Times New Roman" w:hAnsi="Times New Roman"/>
          <w:lang w:val="pt-BR"/>
        </w:rPr>
        <w:t>algum</w:t>
      </w:r>
      <w:r>
        <w:rPr>
          <w:rFonts w:ascii="Times New Roman" w:hAnsi="Times New Roman"/>
          <w:lang w:val="pt-BR"/>
        </w:rPr>
        <w:t xml:space="preserve"> comportamento</w:t>
      </w:r>
      <w:r w:rsidR="00D53078">
        <w:rPr>
          <w:rFonts w:ascii="Times New Roman" w:hAnsi="Times New Roman"/>
          <w:lang w:val="pt-BR"/>
        </w:rPr>
        <w:t xml:space="preserve"> desrespeitoso</w:t>
      </w:r>
      <w:r>
        <w:rPr>
          <w:rFonts w:ascii="Times New Roman" w:hAnsi="Times New Roman"/>
          <w:lang w:val="pt-BR"/>
        </w:rPr>
        <w:t xml:space="preserve">, tanto no </w:t>
      </w:r>
      <w:r w:rsidRPr="00174D03">
        <w:rPr>
          <w:rFonts w:ascii="Times New Roman" w:hAnsi="Times New Roman"/>
          <w:i/>
          <w:iCs/>
          <w:lang w:val="pt-BR"/>
        </w:rPr>
        <w:t>chat</w:t>
      </w:r>
      <w:r>
        <w:rPr>
          <w:rFonts w:ascii="Times New Roman" w:hAnsi="Times New Roman"/>
          <w:lang w:val="pt-BR"/>
        </w:rPr>
        <w:t xml:space="preserve">, quanto na atividade esportiva em si. A Denúncia será vinculada ao cadastro do usuário denunciado, com isso, usuários que </w:t>
      </w:r>
      <w:r w:rsidR="00D53078">
        <w:rPr>
          <w:rFonts w:ascii="Times New Roman" w:hAnsi="Times New Roman"/>
          <w:lang w:val="pt-BR"/>
        </w:rPr>
        <w:t>formarem</w:t>
      </w:r>
      <w:r w:rsidR="009029AE">
        <w:rPr>
          <w:rFonts w:ascii="Times New Roman" w:hAnsi="Times New Roman"/>
          <w:lang w:val="pt-BR"/>
        </w:rPr>
        <w:t xml:space="preserve"> </w:t>
      </w:r>
      <w:r w:rsidR="009029AE" w:rsidRPr="00190583">
        <w:rPr>
          <w:rFonts w:ascii="Times New Roman" w:hAnsi="Times New Roman"/>
          <w:i/>
          <w:iCs/>
          <w:lang w:val="pt-BR"/>
        </w:rPr>
        <w:t>match</w:t>
      </w:r>
      <w:r w:rsidR="009029AE">
        <w:rPr>
          <w:rFonts w:ascii="Times New Roman" w:hAnsi="Times New Roman"/>
          <w:lang w:val="pt-BR"/>
        </w:rPr>
        <w:t xml:space="preserve"> com o usuário denunciado serão alertados por um aviso, informando que o usuário já foi denunciado anteriormente.</w:t>
      </w:r>
    </w:p>
    <w:p w:rsidR="003C4187" w:rsidRDefault="007641D6" w:rsidP="003C4187">
      <w:pPr>
        <w:pStyle w:val="Ttulo1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6</w:t>
      </w:r>
      <w:r w:rsidR="003C4187" w:rsidRPr="003C4187">
        <w:rPr>
          <w:rFonts w:ascii="Times New Roman" w:hAnsi="Times New Roman"/>
          <w:lang w:val="pt-BR"/>
        </w:rPr>
        <w:t xml:space="preserve">. </w:t>
      </w:r>
      <w:r w:rsidR="00207AFB">
        <w:rPr>
          <w:rFonts w:ascii="Times New Roman" w:hAnsi="Times New Roman"/>
          <w:lang w:val="pt-BR"/>
        </w:rPr>
        <w:t xml:space="preserve">Metodologia e Arquitetura de Alto </w:t>
      </w:r>
      <w:r w:rsidR="0084316A">
        <w:rPr>
          <w:rFonts w:ascii="Times New Roman" w:hAnsi="Times New Roman"/>
          <w:lang w:val="pt-BR"/>
        </w:rPr>
        <w:t>Nível</w:t>
      </w:r>
    </w:p>
    <w:p w:rsidR="00A479B7" w:rsidRDefault="00A479B7" w:rsidP="00A479B7">
      <w:pPr>
        <w:rPr>
          <w:rFonts w:ascii="Times New Roman" w:hAnsi="Times New Roman"/>
          <w:color w:val="000000" w:themeColor="text1"/>
          <w:szCs w:val="24"/>
          <w:lang w:val="pt-BR"/>
        </w:rPr>
      </w:pPr>
      <w:r>
        <w:rPr>
          <w:rFonts w:ascii="Times New Roman" w:hAnsi="Times New Roman"/>
          <w:color w:val="000000" w:themeColor="text1"/>
          <w:szCs w:val="24"/>
          <w:lang w:val="pt-BR"/>
        </w:rPr>
        <w:t xml:space="preserve">A nossa aplicação </w:t>
      </w:r>
      <w:r w:rsidR="007B39CE">
        <w:rPr>
          <w:rFonts w:ascii="Times New Roman" w:hAnsi="Times New Roman"/>
          <w:color w:val="000000" w:themeColor="text1"/>
          <w:szCs w:val="24"/>
          <w:lang w:val="pt-BR"/>
        </w:rPr>
        <w:t>foi</w:t>
      </w:r>
      <w:r>
        <w:rPr>
          <w:rFonts w:ascii="Times New Roman" w:hAnsi="Times New Roman"/>
          <w:color w:val="000000" w:themeColor="text1"/>
          <w:szCs w:val="24"/>
          <w:lang w:val="pt-BR"/>
        </w:rPr>
        <w:t xml:space="preserve"> construída seguindo o </w:t>
      </w:r>
      <w:r w:rsidRPr="00531510">
        <w:rPr>
          <w:rFonts w:ascii="Times New Roman" w:hAnsi="Times New Roman"/>
          <w:color w:val="000000" w:themeColor="text1"/>
          <w:szCs w:val="24"/>
          <w:lang w:val="pt-BR"/>
        </w:rPr>
        <w:t>padrão MVC (Model-View-Controller)</w:t>
      </w:r>
      <w:r w:rsidR="00B4541E">
        <w:rPr>
          <w:rFonts w:ascii="Times New Roman" w:hAnsi="Times New Roman"/>
          <w:color w:val="000000" w:themeColor="text1"/>
          <w:szCs w:val="24"/>
          <w:lang w:val="pt-BR"/>
        </w:rPr>
        <w:t xml:space="preserve"> que</w:t>
      </w:r>
      <w:r w:rsidRPr="00531510">
        <w:rPr>
          <w:rFonts w:ascii="Times New Roman" w:hAnsi="Times New Roman"/>
          <w:color w:val="000000" w:themeColor="text1"/>
          <w:szCs w:val="24"/>
          <w:lang w:val="pt-BR"/>
        </w:rPr>
        <w:t xml:space="preserve"> separa um </w:t>
      </w:r>
      <w:r w:rsidR="007B39CE">
        <w:rPr>
          <w:rFonts w:ascii="Times New Roman" w:hAnsi="Times New Roman"/>
          <w:color w:val="000000" w:themeColor="text1"/>
          <w:szCs w:val="24"/>
          <w:lang w:val="pt-BR"/>
        </w:rPr>
        <w:t>projeto</w:t>
      </w:r>
      <w:r w:rsidRPr="00531510">
        <w:rPr>
          <w:rFonts w:ascii="Times New Roman" w:hAnsi="Times New Roman"/>
          <w:color w:val="000000" w:themeColor="text1"/>
          <w:szCs w:val="24"/>
          <w:lang w:val="pt-BR"/>
        </w:rPr>
        <w:t xml:space="preserve"> em três componentes principais: modelo, exibição e controlador.</w:t>
      </w:r>
      <w:r>
        <w:rPr>
          <w:rFonts w:ascii="Times New Roman" w:hAnsi="Times New Roman"/>
          <w:color w:val="000000" w:themeColor="text1"/>
          <w:szCs w:val="24"/>
          <w:lang w:val="pt-BR"/>
        </w:rPr>
        <w:t xml:space="preserve"> </w:t>
      </w:r>
    </w:p>
    <w:p w:rsidR="00A479B7" w:rsidRDefault="00A479B7" w:rsidP="00A479B7">
      <w:pPr>
        <w:rPr>
          <w:rFonts w:ascii="Times New Roman" w:hAnsi="Times New Roman"/>
          <w:color w:val="000000" w:themeColor="text1"/>
          <w:szCs w:val="24"/>
          <w:lang w:val="pt-BR"/>
        </w:rPr>
      </w:pPr>
      <w:r>
        <w:rPr>
          <w:rFonts w:ascii="Times New Roman" w:hAnsi="Times New Roman"/>
          <w:color w:val="000000" w:themeColor="text1"/>
          <w:szCs w:val="24"/>
          <w:lang w:val="pt-BR"/>
        </w:rPr>
        <w:tab/>
        <w:t xml:space="preserve">A Model representa a modelagem do domínio, </w:t>
      </w:r>
      <w:r w:rsidRPr="00531510">
        <w:rPr>
          <w:rFonts w:ascii="Times New Roman" w:hAnsi="Times New Roman"/>
          <w:color w:val="000000" w:themeColor="text1"/>
          <w:szCs w:val="24"/>
          <w:lang w:val="pt-BR"/>
        </w:rPr>
        <w:t>entidad</w:t>
      </w:r>
      <w:r>
        <w:rPr>
          <w:rFonts w:ascii="Times New Roman" w:hAnsi="Times New Roman"/>
          <w:color w:val="000000" w:themeColor="text1"/>
          <w:szCs w:val="24"/>
          <w:lang w:val="pt-BR"/>
        </w:rPr>
        <w:t xml:space="preserve">es e demais objetos de negócio. </w:t>
      </w:r>
    </w:p>
    <w:p w:rsidR="00A479B7" w:rsidRDefault="00DF6BFA" w:rsidP="00A479B7">
      <w:pPr>
        <w:rPr>
          <w:rFonts w:ascii="Times New Roman" w:hAnsi="Times New Roman"/>
          <w:color w:val="000000" w:themeColor="text1"/>
          <w:szCs w:val="24"/>
          <w:lang w:val="pt-BR"/>
        </w:rPr>
      </w:pPr>
      <w:r>
        <w:rPr>
          <w:rFonts w:ascii="Times New Roman" w:hAnsi="Times New Roman"/>
          <w:color w:val="000000" w:themeColor="text1"/>
          <w:szCs w:val="24"/>
          <w:lang w:val="pt-BR"/>
        </w:rPr>
        <w:tab/>
      </w:r>
      <w:r w:rsidR="00A479B7">
        <w:rPr>
          <w:rFonts w:ascii="Times New Roman" w:hAnsi="Times New Roman"/>
          <w:color w:val="000000" w:themeColor="text1"/>
          <w:szCs w:val="24"/>
          <w:lang w:val="pt-BR"/>
        </w:rPr>
        <w:t>A View é a a</w:t>
      </w:r>
      <w:r w:rsidR="00A479B7" w:rsidRPr="00531510">
        <w:rPr>
          <w:rFonts w:ascii="Times New Roman" w:hAnsi="Times New Roman"/>
          <w:color w:val="000000" w:themeColor="text1"/>
          <w:szCs w:val="24"/>
          <w:lang w:val="pt-BR"/>
        </w:rPr>
        <w:t>presentação do model para interação do usuári</w:t>
      </w:r>
      <w:r w:rsidR="00A479B7">
        <w:rPr>
          <w:rFonts w:ascii="Times New Roman" w:hAnsi="Times New Roman"/>
          <w:color w:val="000000" w:themeColor="text1"/>
          <w:szCs w:val="24"/>
          <w:lang w:val="pt-BR"/>
        </w:rPr>
        <w:t xml:space="preserve">o (formulários ou páginas). </w:t>
      </w:r>
    </w:p>
    <w:p w:rsidR="00C800E4" w:rsidRDefault="00DF6BFA" w:rsidP="00C800E4">
      <w:pPr>
        <w:rPr>
          <w:rFonts w:ascii="Times New Roman" w:hAnsi="Times New Roman"/>
          <w:color w:val="000000" w:themeColor="text1"/>
          <w:szCs w:val="24"/>
          <w:lang w:val="pt-BR"/>
        </w:rPr>
      </w:pPr>
      <w:r>
        <w:rPr>
          <w:rFonts w:ascii="Times New Roman" w:hAnsi="Times New Roman"/>
          <w:color w:val="000000" w:themeColor="text1"/>
          <w:szCs w:val="24"/>
          <w:lang w:val="pt-BR"/>
        </w:rPr>
        <w:tab/>
      </w:r>
      <w:r w:rsidR="00A479B7">
        <w:rPr>
          <w:rFonts w:ascii="Times New Roman" w:hAnsi="Times New Roman"/>
          <w:color w:val="000000" w:themeColor="text1"/>
          <w:szCs w:val="24"/>
          <w:lang w:val="pt-BR"/>
        </w:rPr>
        <w:t>A Controller a</w:t>
      </w:r>
      <w:r w:rsidR="00A479B7" w:rsidRPr="00531510">
        <w:rPr>
          <w:rFonts w:ascii="Times New Roman" w:hAnsi="Times New Roman"/>
          <w:color w:val="000000" w:themeColor="text1"/>
          <w:szCs w:val="24"/>
          <w:lang w:val="pt-BR"/>
        </w:rPr>
        <w:t>tende as requisiçõe</w:t>
      </w:r>
      <w:r w:rsidR="00A479B7">
        <w:rPr>
          <w:rFonts w:ascii="Times New Roman" w:hAnsi="Times New Roman"/>
          <w:color w:val="000000" w:themeColor="text1"/>
          <w:szCs w:val="24"/>
          <w:lang w:val="pt-BR"/>
        </w:rPr>
        <w:t>s do usuário, seleciona o model</w:t>
      </w:r>
      <w:r w:rsidR="00A479B7" w:rsidRPr="00531510">
        <w:rPr>
          <w:rFonts w:ascii="Times New Roman" w:hAnsi="Times New Roman"/>
          <w:color w:val="000000" w:themeColor="text1"/>
          <w:szCs w:val="24"/>
          <w:lang w:val="pt-BR"/>
        </w:rPr>
        <w:t xml:space="preserve"> e a view que o usuário usará para interagir com o model.</w:t>
      </w:r>
    </w:p>
    <w:p w:rsidR="00A479B7" w:rsidRPr="00A91E54" w:rsidRDefault="00C800E4" w:rsidP="00C800E4">
      <w:pPr>
        <w:rPr>
          <w:rFonts w:ascii="Times New Roman" w:hAnsi="Times New Roman"/>
          <w:color w:val="000000" w:themeColor="text1"/>
          <w:szCs w:val="24"/>
          <w:lang w:val="pt-BR"/>
        </w:rPr>
      </w:pPr>
      <w:r>
        <w:rPr>
          <w:rFonts w:ascii="Times New Roman" w:hAnsi="Times New Roman"/>
          <w:color w:val="000000" w:themeColor="text1"/>
          <w:szCs w:val="24"/>
          <w:lang w:val="pt-BR"/>
        </w:rPr>
        <w:tab/>
      </w:r>
      <w:r w:rsidR="00C27A84">
        <w:rPr>
          <w:rFonts w:ascii="Times New Roman" w:hAnsi="Times New Roman"/>
          <w:color w:val="000000" w:themeColor="text1"/>
          <w:szCs w:val="24"/>
          <w:lang w:val="pt-BR"/>
        </w:rPr>
        <w:t>A aplicação</w:t>
      </w:r>
      <w:r>
        <w:rPr>
          <w:rFonts w:ascii="Times New Roman" w:hAnsi="Times New Roman"/>
          <w:color w:val="000000" w:themeColor="text1"/>
          <w:szCs w:val="24"/>
          <w:lang w:val="pt-BR"/>
        </w:rPr>
        <w:t xml:space="preserve"> é distribuíd</w:t>
      </w:r>
      <w:r w:rsidR="00C27A84">
        <w:rPr>
          <w:rFonts w:ascii="Times New Roman" w:hAnsi="Times New Roman"/>
          <w:color w:val="000000" w:themeColor="text1"/>
          <w:szCs w:val="24"/>
          <w:lang w:val="pt-BR"/>
        </w:rPr>
        <w:t>a</w:t>
      </w:r>
      <w:r>
        <w:rPr>
          <w:rFonts w:ascii="Times New Roman" w:hAnsi="Times New Roman"/>
          <w:color w:val="000000" w:themeColor="text1"/>
          <w:szCs w:val="24"/>
          <w:lang w:val="pt-BR"/>
        </w:rPr>
        <w:t xml:space="preserve"> </w:t>
      </w:r>
      <w:r w:rsidR="00C27A84">
        <w:rPr>
          <w:rFonts w:ascii="Times New Roman" w:hAnsi="Times New Roman"/>
          <w:color w:val="000000" w:themeColor="text1"/>
          <w:szCs w:val="24"/>
          <w:lang w:val="pt-BR"/>
        </w:rPr>
        <w:t>nas plataformas Web e Mobile</w:t>
      </w:r>
      <w:r>
        <w:rPr>
          <w:rFonts w:ascii="Times New Roman" w:hAnsi="Times New Roman"/>
          <w:color w:val="000000" w:themeColor="text1"/>
          <w:szCs w:val="24"/>
          <w:lang w:val="pt-BR"/>
        </w:rPr>
        <w:t>. Para</w:t>
      </w:r>
      <w:r>
        <w:rPr>
          <w:rFonts w:ascii="Times New Roman" w:hAnsi="Times New Roman"/>
          <w:color w:val="000000" w:themeColor="text1"/>
          <w:szCs w:val="24"/>
          <w:lang w:val="pt-BR"/>
        </w:rPr>
        <w:tab/>
        <w:t xml:space="preserve"> </w:t>
      </w:r>
      <w:r w:rsidR="00C27A84">
        <w:rPr>
          <w:rFonts w:ascii="Times New Roman" w:hAnsi="Times New Roman"/>
          <w:color w:val="000000" w:themeColor="text1"/>
          <w:szCs w:val="24"/>
          <w:lang w:val="pt-BR"/>
        </w:rPr>
        <w:t xml:space="preserve">o </w:t>
      </w:r>
      <w:r>
        <w:rPr>
          <w:rFonts w:ascii="Times New Roman" w:hAnsi="Times New Roman"/>
          <w:color w:val="000000" w:themeColor="text1"/>
          <w:szCs w:val="24"/>
          <w:lang w:val="pt-BR"/>
        </w:rPr>
        <w:t xml:space="preserve">armazenamento de dados, </w:t>
      </w:r>
      <w:r w:rsidR="00943828">
        <w:rPr>
          <w:rFonts w:ascii="Times New Roman" w:hAnsi="Times New Roman"/>
          <w:color w:val="000000" w:themeColor="text1"/>
          <w:szCs w:val="24"/>
          <w:lang w:val="pt-BR"/>
        </w:rPr>
        <w:t>utilizamos</w:t>
      </w:r>
      <w:r>
        <w:rPr>
          <w:rFonts w:ascii="Times New Roman" w:hAnsi="Times New Roman"/>
          <w:color w:val="000000" w:themeColor="text1"/>
          <w:szCs w:val="24"/>
          <w:lang w:val="pt-BR"/>
        </w:rPr>
        <w:t xml:space="preserve"> o SQL Server (Sistema gerenciador de banco de dados relacional), que permite guardar informações, dados, </w:t>
      </w:r>
      <w:r w:rsidR="00943828">
        <w:rPr>
          <w:rFonts w:ascii="Times New Roman" w:hAnsi="Times New Roman"/>
          <w:color w:val="000000" w:themeColor="text1"/>
          <w:szCs w:val="24"/>
          <w:lang w:val="pt-BR"/>
        </w:rPr>
        <w:t>como</w:t>
      </w:r>
      <w:r w:rsidR="00C27A84">
        <w:rPr>
          <w:rFonts w:ascii="Times New Roman" w:hAnsi="Times New Roman"/>
          <w:color w:val="000000" w:themeColor="text1"/>
          <w:szCs w:val="24"/>
          <w:lang w:val="pt-BR"/>
        </w:rPr>
        <w:t xml:space="preserve"> por exemplo;</w:t>
      </w:r>
      <w:r>
        <w:rPr>
          <w:rFonts w:ascii="Times New Roman" w:hAnsi="Times New Roman"/>
          <w:color w:val="000000" w:themeColor="text1"/>
          <w:szCs w:val="24"/>
          <w:lang w:val="pt-BR"/>
        </w:rPr>
        <w:t xml:space="preserve"> cadastros de usuários, atividades esportivas</w:t>
      </w:r>
      <w:r w:rsidR="00943828">
        <w:rPr>
          <w:rFonts w:ascii="Times New Roman" w:hAnsi="Times New Roman"/>
          <w:color w:val="000000" w:themeColor="text1"/>
          <w:szCs w:val="24"/>
          <w:lang w:val="pt-BR"/>
        </w:rPr>
        <w:t xml:space="preserve"> criadas, dentre outras informações do sistema. Por ser um banco relacional, nos atendeu muito bem nas necessidades da aplicação. Já estávamos familiarizados com ele, isso ajudou também na escol</w:t>
      </w:r>
      <w:r w:rsidR="00C27A84">
        <w:rPr>
          <w:rFonts w:ascii="Times New Roman" w:hAnsi="Times New Roman"/>
          <w:color w:val="000000" w:themeColor="text1"/>
          <w:szCs w:val="24"/>
          <w:lang w:val="pt-BR"/>
        </w:rPr>
        <w:t>h</w:t>
      </w:r>
      <w:r w:rsidR="00943828">
        <w:rPr>
          <w:rFonts w:ascii="Times New Roman" w:hAnsi="Times New Roman"/>
          <w:color w:val="000000" w:themeColor="text1"/>
          <w:szCs w:val="24"/>
          <w:lang w:val="pt-BR"/>
        </w:rPr>
        <w:t>a da ferramenta.</w:t>
      </w:r>
    </w:p>
    <w:p w:rsidR="00A479B7" w:rsidRPr="00A91E54" w:rsidRDefault="00A479B7" w:rsidP="00A479B7">
      <w:pPr>
        <w:rPr>
          <w:rFonts w:ascii="Times New Roman" w:hAnsi="Times New Roman"/>
          <w:color w:val="000000" w:themeColor="text1"/>
          <w:szCs w:val="24"/>
          <w:lang w:val="pt-BR"/>
        </w:rPr>
      </w:pPr>
      <w:r w:rsidRPr="00A91E54">
        <w:rPr>
          <w:rFonts w:ascii="Times New Roman" w:hAnsi="Times New Roman"/>
          <w:color w:val="000000" w:themeColor="text1"/>
          <w:szCs w:val="24"/>
          <w:lang w:val="pt-BR"/>
        </w:rPr>
        <w:tab/>
        <w:t>Para desenvolver o nosso aplicativo u</w:t>
      </w:r>
      <w:r w:rsidR="00D82857" w:rsidRPr="00A91E54">
        <w:rPr>
          <w:rFonts w:ascii="Times New Roman" w:hAnsi="Times New Roman"/>
          <w:color w:val="000000" w:themeColor="text1"/>
          <w:szCs w:val="24"/>
          <w:lang w:val="pt-BR"/>
        </w:rPr>
        <w:t>tiliza</w:t>
      </w:r>
      <w:r w:rsidR="00DE64D0">
        <w:rPr>
          <w:rFonts w:ascii="Times New Roman" w:hAnsi="Times New Roman"/>
          <w:color w:val="000000" w:themeColor="text1"/>
          <w:szCs w:val="24"/>
          <w:lang w:val="pt-BR"/>
        </w:rPr>
        <w:t>mos</w:t>
      </w:r>
      <w:r w:rsidR="00D82857" w:rsidRPr="00A91E54">
        <w:rPr>
          <w:rFonts w:ascii="Times New Roman" w:hAnsi="Times New Roman"/>
          <w:color w:val="000000" w:themeColor="text1"/>
          <w:szCs w:val="24"/>
          <w:lang w:val="pt-BR"/>
        </w:rPr>
        <w:t xml:space="preserve"> a plataforma </w:t>
      </w:r>
      <w:r w:rsidR="00CA313B" w:rsidRPr="00CA313B">
        <w:rPr>
          <w:rFonts w:ascii="Times New Roman" w:hAnsi="Times New Roman"/>
          <w:color w:val="000000" w:themeColor="text1"/>
          <w:szCs w:val="24"/>
          <w:lang w:val="pt-BR"/>
        </w:rPr>
        <w:t>Apache Cordova</w:t>
      </w:r>
      <w:r w:rsidRPr="00A91E54">
        <w:rPr>
          <w:rFonts w:ascii="Times New Roman" w:hAnsi="Times New Roman"/>
          <w:color w:val="000000" w:themeColor="text1"/>
          <w:szCs w:val="24"/>
          <w:lang w:val="pt-BR"/>
        </w:rPr>
        <w:t xml:space="preserve"> que </w:t>
      </w:r>
      <w:r w:rsidR="00CA313B" w:rsidRPr="00CA313B">
        <w:rPr>
          <w:rFonts w:ascii="Times New Roman" w:hAnsi="Times New Roman"/>
          <w:color w:val="000000" w:themeColor="text1"/>
          <w:szCs w:val="24"/>
          <w:lang w:val="pt-BR"/>
        </w:rPr>
        <w:t>é um framework de desenvolvimento de aplicativos móveis or</w:t>
      </w:r>
      <w:r w:rsidR="00CA313B">
        <w:rPr>
          <w:rFonts w:ascii="Times New Roman" w:hAnsi="Times New Roman"/>
          <w:color w:val="000000" w:themeColor="text1"/>
          <w:szCs w:val="24"/>
          <w:lang w:val="pt-BR"/>
        </w:rPr>
        <w:t xml:space="preserve">iginalmente criado pela Nitobi </w:t>
      </w:r>
      <w:r w:rsidR="00592879">
        <w:rPr>
          <w:rFonts w:ascii="Times New Roman" w:hAnsi="Times New Roman"/>
          <w:color w:val="000000" w:themeColor="text1"/>
          <w:szCs w:val="24"/>
          <w:lang w:val="pt-BR"/>
        </w:rPr>
        <w:t>[3]</w:t>
      </w:r>
      <w:r w:rsidRPr="00A91E54">
        <w:rPr>
          <w:rFonts w:ascii="Times New Roman" w:hAnsi="Times New Roman"/>
          <w:color w:val="000000" w:themeColor="text1"/>
          <w:szCs w:val="24"/>
          <w:lang w:val="pt-BR"/>
        </w:rPr>
        <w:t xml:space="preserve">. </w:t>
      </w:r>
    </w:p>
    <w:p w:rsidR="00A479B7" w:rsidRDefault="00A479B7" w:rsidP="00A479B7">
      <w:pPr>
        <w:rPr>
          <w:rFonts w:ascii="Times New Roman" w:hAnsi="Times New Roman"/>
          <w:color w:val="000000" w:themeColor="text1"/>
          <w:szCs w:val="24"/>
          <w:lang w:val="pt-BR"/>
        </w:rPr>
      </w:pPr>
      <w:r w:rsidRPr="00A91E54">
        <w:rPr>
          <w:rFonts w:ascii="Times New Roman" w:hAnsi="Times New Roman"/>
          <w:color w:val="000000" w:themeColor="text1"/>
          <w:szCs w:val="24"/>
          <w:lang w:val="pt-BR"/>
        </w:rPr>
        <w:tab/>
      </w:r>
      <w:r w:rsidR="00CE31E7">
        <w:rPr>
          <w:rFonts w:ascii="Times New Roman" w:hAnsi="Times New Roman"/>
          <w:color w:val="000000" w:themeColor="text1"/>
          <w:szCs w:val="24"/>
          <w:lang w:val="pt-BR"/>
        </w:rPr>
        <w:t>O Cordova</w:t>
      </w:r>
      <w:r w:rsidRPr="00A91E54">
        <w:rPr>
          <w:rFonts w:ascii="Times New Roman" w:hAnsi="Times New Roman"/>
          <w:color w:val="000000" w:themeColor="text1"/>
          <w:szCs w:val="24"/>
          <w:lang w:val="pt-BR"/>
        </w:rPr>
        <w:t xml:space="preserve"> nos permite criar facilmente aplicativos que podem ser utilizados </w:t>
      </w:r>
      <w:r w:rsidR="00611D05" w:rsidRPr="00A91E54">
        <w:rPr>
          <w:rFonts w:ascii="Times New Roman" w:hAnsi="Times New Roman"/>
          <w:color w:val="000000" w:themeColor="text1"/>
          <w:szCs w:val="24"/>
          <w:lang w:val="pt-BR"/>
        </w:rPr>
        <w:t>para a plataforma Android</w:t>
      </w:r>
      <w:r w:rsidR="00CE31E7">
        <w:rPr>
          <w:rFonts w:ascii="Times New Roman" w:hAnsi="Times New Roman"/>
          <w:color w:val="000000" w:themeColor="text1"/>
          <w:szCs w:val="24"/>
          <w:lang w:val="pt-BR"/>
        </w:rPr>
        <w:t xml:space="preserve"> e IOS</w:t>
      </w:r>
      <w:r w:rsidRPr="00A91E54">
        <w:rPr>
          <w:rFonts w:ascii="Times New Roman" w:hAnsi="Times New Roman"/>
          <w:color w:val="000000" w:themeColor="text1"/>
          <w:szCs w:val="24"/>
          <w:lang w:val="pt-BR"/>
        </w:rPr>
        <w:t>.</w:t>
      </w:r>
      <w:r>
        <w:rPr>
          <w:rFonts w:ascii="Times New Roman" w:hAnsi="Times New Roman"/>
          <w:color w:val="000000" w:themeColor="text1"/>
          <w:szCs w:val="24"/>
          <w:lang w:val="pt-BR"/>
        </w:rPr>
        <w:tab/>
      </w:r>
    </w:p>
    <w:p w:rsidR="00A479B7" w:rsidRDefault="00611D05" w:rsidP="00A479B7">
      <w:pPr>
        <w:rPr>
          <w:rFonts w:ascii="Times New Roman" w:hAnsi="Times New Roman"/>
          <w:color w:val="000000" w:themeColor="text1"/>
          <w:szCs w:val="24"/>
          <w:lang w:val="pt-BR"/>
        </w:rPr>
      </w:pPr>
      <w:r>
        <w:rPr>
          <w:rFonts w:ascii="Times New Roman" w:hAnsi="Times New Roman"/>
          <w:color w:val="000000" w:themeColor="text1"/>
          <w:szCs w:val="24"/>
          <w:lang w:val="pt-BR"/>
        </w:rPr>
        <w:lastRenderedPageBreak/>
        <w:tab/>
        <w:t xml:space="preserve">Para a criação da página </w:t>
      </w:r>
      <w:r w:rsidR="00A479B7">
        <w:rPr>
          <w:rFonts w:ascii="Times New Roman" w:hAnsi="Times New Roman"/>
          <w:color w:val="000000" w:themeColor="text1"/>
          <w:szCs w:val="24"/>
          <w:lang w:val="pt-BR"/>
        </w:rPr>
        <w:t>web</w:t>
      </w:r>
      <w:r w:rsidR="0071052C">
        <w:rPr>
          <w:rFonts w:ascii="Times New Roman" w:hAnsi="Times New Roman"/>
          <w:color w:val="000000" w:themeColor="text1"/>
          <w:szCs w:val="24"/>
          <w:lang w:val="pt-BR"/>
        </w:rPr>
        <w:t>,</w:t>
      </w:r>
      <w:r w:rsidR="00A479B7">
        <w:rPr>
          <w:rFonts w:ascii="Times New Roman" w:hAnsi="Times New Roman"/>
          <w:color w:val="000000" w:themeColor="text1"/>
          <w:szCs w:val="24"/>
          <w:lang w:val="pt-BR"/>
        </w:rPr>
        <w:t xml:space="preserve"> </w:t>
      </w:r>
      <w:r w:rsidR="00B07114">
        <w:rPr>
          <w:rFonts w:ascii="Times New Roman" w:hAnsi="Times New Roman"/>
          <w:color w:val="000000" w:themeColor="text1"/>
          <w:szCs w:val="24"/>
          <w:lang w:val="pt-BR"/>
        </w:rPr>
        <w:t>foi utilizad</w:t>
      </w:r>
      <w:r w:rsidR="00CC1A8A">
        <w:rPr>
          <w:rFonts w:ascii="Times New Roman" w:hAnsi="Times New Roman"/>
          <w:color w:val="000000" w:themeColor="text1"/>
          <w:szCs w:val="24"/>
          <w:lang w:val="pt-BR"/>
        </w:rPr>
        <w:t>o</w:t>
      </w:r>
      <w:r w:rsidR="00B07114">
        <w:rPr>
          <w:rFonts w:ascii="Times New Roman" w:hAnsi="Times New Roman"/>
          <w:color w:val="000000" w:themeColor="text1"/>
          <w:szCs w:val="24"/>
          <w:lang w:val="pt-BR"/>
        </w:rPr>
        <w:t xml:space="preserve"> o</w:t>
      </w:r>
      <w:r w:rsidR="00CC1A8A">
        <w:rPr>
          <w:rFonts w:ascii="Times New Roman" w:hAnsi="Times New Roman"/>
          <w:color w:val="000000" w:themeColor="text1"/>
          <w:szCs w:val="24"/>
          <w:lang w:val="pt-BR"/>
        </w:rPr>
        <w:t xml:space="preserve"> Visual Studio</w:t>
      </w:r>
      <w:r w:rsidR="0076680B">
        <w:rPr>
          <w:rFonts w:ascii="Times New Roman" w:hAnsi="Times New Roman"/>
          <w:color w:val="000000" w:themeColor="text1"/>
          <w:szCs w:val="24"/>
          <w:lang w:val="pt-BR"/>
        </w:rPr>
        <w:t>.</w:t>
      </w:r>
      <w:r w:rsidR="00A479B7">
        <w:rPr>
          <w:rFonts w:ascii="Times New Roman" w:hAnsi="Times New Roman"/>
          <w:color w:val="000000" w:themeColor="text1"/>
          <w:szCs w:val="24"/>
          <w:lang w:val="pt-BR"/>
        </w:rPr>
        <w:t xml:space="preserve"> </w:t>
      </w:r>
      <w:r w:rsidR="0071052C">
        <w:rPr>
          <w:rFonts w:ascii="Times New Roman" w:hAnsi="Times New Roman"/>
          <w:color w:val="000000" w:themeColor="text1"/>
          <w:szCs w:val="24"/>
          <w:lang w:val="pt-BR"/>
        </w:rPr>
        <w:t>A</w:t>
      </w:r>
      <w:r w:rsidR="00B07114">
        <w:rPr>
          <w:rFonts w:ascii="Times New Roman" w:hAnsi="Times New Roman"/>
          <w:color w:val="000000" w:themeColor="text1"/>
          <w:szCs w:val="24"/>
          <w:lang w:val="pt-BR"/>
        </w:rPr>
        <w:t xml:space="preserve"> aplicação foi desenvolvida </w:t>
      </w:r>
      <w:r w:rsidR="00A479B7">
        <w:rPr>
          <w:rFonts w:ascii="Times New Roman" w:hAnsi="Times New Roman"/>
          <w:color w:val="000000" w:themeColor="text1"/>
          <w:szCs w:val="24"/>
          <w:lang w:val="pt-BR"/>
        </w:rPr>
        <w:t xml:space="preserve">utilizando o </w:t>
      </w:r>
      <w:r w:rsidR="00CE31E7" w:rsidRPr="00CE31E7">
        <w:rPr>
          <w:rFonts w:ascii="Times New Roman" w:hAnsi="Times New Roman"/>
          <w:color w:val="000000" w:themeColor="text1"/>
          <w:szCs w:val="24"/>
          <w:lang w:val="pt-BR"/>
        </w:rPr>
        <w:t>ASP.NET Core</w:t>
      </w:r>
      <w:r w:rsidR="00A479B7">
        <w:rPr>
          <w:rFonts w:ascii="Times New Roman" w:hAnsi="Times New Roman"/>
          <w:color w:val="000000" w:themeColor="text1"/>
          <w:szCs w:val="24"/>
          <w:lang w:val="pt-BR"/>
        </w:rPr>
        <w:t>, na estrutura</w:t>
      </w:r>
      <w:r w:rsidR="00A479B7" w:rsidRPr="001D78FB">
        <w:rPr>
          <w:rFonts w:ascii="Times New Roman" w:hAnsi="Times New Roman"/>
          <w:color w:val="000000" w:themeColor="text1"/>
          <w:szCs w:val="24"/>
          <w:lang w:val="pt-BR"/>
        </w:rPr>
        <w:t xml:space="preserve"> MVC 5</w:t>
      </w:r>
      <w:r w:rsidR="00017242">
        <w:rPr>
          <w:rFonts w:ascii="Times New Roman" w:hAnsi="Times New Roman"/>
          <w:color w:val="000000" w:themeColor="text1"/>
          <w:szCs w:val="24"/>
          <w:lang w:val="pt-BR"/>
        </w:rPr>
        <w:t xml:space="preserve"> [2]</w:t>
      </w:r>
      <w:r w:rsidR="00A479B7">
        <w:rPr>
          <w:rFonts w:ascii="Times New Roman" w:hAnsi="Times New Roman"/>
          <w:color w:val="000000" w:themeColor="text1"/>
          <w:szCs w:val="24"/>
          <w:lang w:val="pt-BR"/>
        </w:rPr>
        <w:t xml:space="preserve">.  </w:t>
      </w:r>
    </w:p>
    <w:p w:rsidR="00A479B7" w:rsidRPr="0047433D" w:rsidRDefault="00A479B7" w:rsidP="00A479B7">
      <w:pPr>
        <w:rPr>
          <w:rFonts w:ascii="Times New Roman" w:hAnsi="Times New Roman"/>
          <w:color w:val="000000" w:themeColor="text1"/>
          <w:szCs w:val="24"/>
          <w:lang w:val="pt-BR"/>
        </w:rPr>
      </w:pPr>
      <w:r>
        <w:rPr>
          <w:rFonts w:ascii="Times New Roman" w:hAnsi="Times New Roman"/>
          <w:color w:val="000000" w:themeColor="text1"/>
          <w:szCs w:val="24"/>
          <w:lang w:val="pt-BR"/>
        </w:rPr>
        <w:tab/>
        <w:t>Para a versão web utiliza</w:t>
      </w:r>
      <w:r w:rsidR="00DE64D0">
        <w:rPr>
          <w:rFonts w:ascii="Times New Roman" w:hAnsi="Times New Roman"/>
          <w:color w:val="000000" w:themeColor="text1"/>
          <w:szCs w:val="24"/>
          <w:lang w:val="pt-BR"/>
        </w:rPr>
        <w:t>mo</w:t>
      </w:r>
      <w:r>
        <w:rPr>
          <w:rFonts w:ascii="Times New Roman" w:hAnsi="Times New Roman"/>
          <w:color w:val="000000" w:themeColor="text1"/>
          <w:szCs w:val="24"/>
          <w:lang w:val="pt-BR"/>
        </w:rPr>
        <w:t xml:space="preserve">s ainda o </w:t>
      </w:r>
      <w:r w:rsidR="00466D0F">
        <w:rPr>
          <w:rFonts w:ascii="Times New Roman" w:hAnsi="Times New Roman"/>
          <w:color w:val="000000" w:themeColor="text1"/>
          <w:szCs w:val="24"/>
          <w:lang w:val="pt-BR"/>
        </w:rPr>
        <w:t xml:space="preserve">CSS, </w:t>
      </w:r>
      <w:r w:rsidRPr="001D5ABA">
        <w:rPr>
          <w:rFonts w:ascii="Times New Roman" w:hAnsi="Times New Roman"/>
          <w:color w:val="000000" w:themeColor="text1"/>
          <w:szCs w:val="24"/>
          <w:lang w:val="pt-BR"/>
        </w:rPr>
        <w:t>Javascript</w:t>
      </w:r>
      <w:r w:rsidR="00466D0F">
        <w:rPr>
          <w:rFonts w:ascii="Times New Roman" w:hAnsi="Times New Roman"/>
          <w:color w:val="000000" w:themeColor="text1"/>
          <w:szCs w:val="24"/>
          <w:lang w:val="pt-BR"/>
        </w:rPr>
        <w:t xml:space="preserve"> e </w:t>
      </w:r>
      <w:r w:rsidR="00466D0F" w:rsidRPr="00466D0F">
        <w:rPr>
          <w:rFonts w:ascii="Times New Roman" w:hAnsi="Times New Roman"/>
          <w:color w:val="000000" w:themeColor="text1"/>
          <w:szCs w:val="24"/>
          <w:lang w:val="pt-BR"/>
        </w:rPr>
        <w:t>Bootstrap</w:t>
      </w:r>
      <w:r w:rsidRPr="001D5ABA">
        <w:rPr>
          <w:rFonts w:ascii="Times New Roman" w:hAnsi="Times New Roman"/>
          <w:color w:val="000000" w:themeColor="text1"/>
          <w:szCs w:val="24"/>
          <w:lang w:val="pt-BR"/>
        </w:rPr>
        <w:t>, combinados com</w:t>
      </w:r>
      <w:r>
        <w:rPr>
          <w:rFonts w:ascii="Times New Roman" w:hAnsi="Times New Roman"/>
          <w:color w:val="000000" w:themeColor="text1"/>
          <w:szCs w:val="24"/>
          <w:lang w:val="pt-BR"/>
        </w:rPr>
        <w:t xml:space="preserve"> o</w:t>
      </w:r>
      <w:r w:rsidRPr="001D5ABA">
        <w:rPr>
          <w:rFonts w:ascii="Times New Roman" w:hAnsi="Times New Roman"/>
          <w:color w:val="000000" w:themeColor="text1"/>
          <w:szCs w:val="24"/>
          <w:lang w:val="pt-BR"/>
        </w:rPr>
        <w:t xml:space="preserve"> HTML</w:t>
      </w:r>
      <w:r>
        <w:rPr>
          <w:rFonts w:ascii="Times New Roman" w:hAnsi="Times New Roman"/>
          <w:color w:val="000000" w:themeColor="text1"/>
          <w:szCs w:val="24"/>
          <w:lang w:val="pt-BR"/>
        </w:rPr>
        <w:t xml:space="preserve"> para a criação das páginas. </w:t>
      </w:r>
    </w:p>
    <w:p w:rsidR="0047433D" w:rsidRDefault="00A479B7" w:rsidP="00A479B7">
      <w:pPr>
        <w:rPr>
          <w:rFonts w:ascii="Times New Roman" w:hAnsi="Times New Roman"/>
          <w:color w:val="000000" w:themeColor="text1"/>
          <w:szCs w:val="24"/>
          <w:lang w:val="pt-BR"/>
        </w:rPr>
      </w:pPr>
      <w:r>
        <w:rPr>
          <w:rFonts w:ascii="Times New Roman" w:hAnsi="Times New Roman"/>
          <w:color w:val="000000" w:themeColor="text1"/>
          <w:szCs w:val="24"/>
          <w:lang w:val="pt-BR"/>
        </w:rPr>
        <w:tab/>
      </w:r>
      <w:r w:rsidRPr="00A91E54">
        <w:rPr>
          <w:rFonts w:ascii="Times New Roman" w:hAnsi="Times New Roman"/>
          <w:color w:val="000000" w:themeColor="text1"/>
          <w:szCs w:val="24"/>
          <w:lang w:val="pt-BR"/>
        </w:rPr>
        <w:t xml:space="preserve">Para </w:t>
      </w:r>
      <w:r w:rsidR="00B03FFB">
        <w:rPr>
          <w:rFonts w:ascii="Times New Roman" w:hAnsi="Times New Roman"/>
          <w:color w:val="000000" w:themeColor="text1"/>
          <w:szCs w:val="24"/>
          <w:lang w:val="pt-BR"/>
        </w:rPr>
        <w:t>hospedar o nosso site, utilizamos o Microsoft Azure por ser gratuito e fornecer um bom desempenho e segurança [4].</w:t>
      </w:r>
    </w:p>
    <w:p w:rsidR="00B03FFB" w:rsidRDefault="00B03FFB" w:rsidP="00A479B7">
      <w:pPr>
        <w:rPr>
          <w:rFonts w:ascii="Times New Roman" w:hAnsi="Times New Roman"/>
          <w:color w:val="000000" w:themeColor="text1"/>
          <w:szCs w:val="24"/>
          <w:lang w:val="pt-BR"/>
        </w:rPr>
      </w:pPr>
      <w:r>
        <w:rPr>
          <w:rFonts w:ascii="Times New Roman" w:hAnsi="Times New Roman"/>
          <w:color w:val="000000" w:themeColor="text1"/>
          <w:szCs w:val="24"/>
          <w:lang w:val="pt-BR"/>
        </w:rPr>
        <w:tab/>
        <w:t>Hospedamos o nosso banco de dados SQL Server no Gearhost, o plano gratuito nos atendeu bem e nos forneceu uma estabilidade muito boa  durante todo o desenvolvimento da aplicação [5].</w:t>
      </w:r>
    </w:p>
    <w:p w:rsidR="004649A2" w:rsidRDefault="007641D6" w:rsidP="004649A2">
      <w:pPr>
        <w:pStyle w:val="Ttulo1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7</w:t>
      </w:r>
      <w:r w:rsidR="004649A2" w:rsidRPr="003E3E59">
        <w:rPr>
          <w:rFonts w:ascii="Times New Roman" w:hAnsi="Times New Roman"/>
          <w:lang w:val="pt-BR"/>
        </w:rPr>
        <w:t xml:space="preserve">. </w:t>
      </w:r>
      <w:r w:rsidR="004649A2">
        <w:rPr>
          <w:rFonts w:ascii="Times New Roman" w:hAnsi="Times New Roman"/>
          <w:lang w:val="pt-BR"/>
        </w:rPr>
        <w:t xml:space="preserve">Diagrama </w:t>
      </w:r>
      <w:r w:rsidR="00A77143">
        <w:rPr>
          <w:rFonts w:ascii="Times New Roman" w:hAnsi="Times New Roman"/>
          <w:lang w:val="pt-BR"/>
        </w:rPr>
        <w:t xml:space="preserve">de </w:t>
      </w:r>
      <w:r w:rsidR="004649A2">
        <w:rPr>
          <w:rFonts w:ascii="Times New Roman" w:hAnsi="Times New Roman"/>
          <w:lang w:val="pt-BR"/>
        </w:rPr>
        <w:t>Caso de Uso</w:t>
      </w:r>
    </w:p>
    <w:p w:rsidR="00586F81" w:rsidRDefault="00533346" w:rsidP="00586F81">
      <w:pPr>
        <w:pStyle w:val="Legenda"/>
        <w:spacing w:after="0"/>
        <w:ind w:left="0" w:right="0"/>
        <w:rPr>
          <w:lang w:val="pt-BR"/>
        </w:rPr>
      </w:pPr>
      <w:r>
        <w:rPr>
          <w:noProof/>
        </w:rPr>
        <w:drawing>
          <wp:inline distT="0" distB="0" distL="0" distR="0">
            <wp:extent cx="5172075" cy="53403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4F2" w:rsidRDefault="008C04F2" w:rsidP="00586F81">
      <w:pPr>
        <w:pStyle w:val="Legenda"/>
        <w:rPr>
          <w:lang w:val="pt-BR"/>
        </w:rPr>
      </w:pPr>
      <w:r w:rsidRPr="004D7A78">
        <w:rPr>
          <w:lang w:val="pt-BR"/>
        </w:rPr>
        <w:t xml:space="preserve">Figura 1. Diagrama de </w:t>
      </w:r>
      <w:r w:rsidR="00AC2EF3" w:rsidRPr="004D7A78">
        <w:rPr>
          <w:lang w:val="pt-BR"/>
        </w:rPr>
        <w:t>Casos</w:t>
      </w:r>
      <w:r w:rsidRPr="004D7A78">
        <w:rPr>
          <w:lang w:val="pt-BR"/>
        </w:rPr>
        <w:t xml:space="preserve"> de Uso.</w:t>
      </w:r>
    </w:p>
    <w:p w:rsidR="00E04DDD" w:rsidRDefault="00E04DDD" w:rsidP="00586F81">
      <w:pPr>
        <w:pStyle w:val="Legenda"/>
        <w:spacing w:before="0"/>
        <w:rPr>
          <w:lang w:val="pt-BR"/>
        </w:rPr>
      </w:pPr>
      <w:r w:rsidRPr="00C20BCF">
        <w:rPr>
          <w:lang w:val="pt-BR"/>
        </w:rPr>
        <w:t>F</w:t>
      </w:r>
      <w:r>
        <w:rPr>
          <w:lang w:val="pt-BR"/>
        </w:rPr>
        <w:t>onte: Autoria Própria.</w:t>
      </w:r>
    </w:p>
    <w:p w:rsidR="00BA3AC8" w:rsidRPr="008142F2" w:rsidRDefault="007641D6" w:rsidP="00901F08">
      <w:pPr>
        <w:pStyle w:val="Ttulo1"/>
        <w:rPr>
          <w:rFonts w:ascii="Times New Roman" w:hAnsi="Times New Roman"/>
          <w:lang w:val="pt-BR"/>
        </w:rPr>
      </w:pPr>
      <w:r w:rsidRPr="008142F2">
        <w:rPr>
          <w:rFonts w:ascii="Times New Roman" w:hAnsi="Times New Roman"/>
          <w:lang w:val="pt-BR"/>
        </w:rPr>
        <w:lastRenderedPageBreak/>
        <w:t>8</w:t>
      </w:r>
      <w:r w:rsidR="00BA3AC8" w:rsidRPr="008142F2">
        <w:rPr>
          <w:rFonts w:ascii="Times New Roman" w:hAnsi="Times New Roman"/>
          <w:lang w:val="pt-BR"/>
        </w:rPr>
        <w:t>. Diagrama de Classe</w:t>
      </w:r>
      <w:r w:rsidR="0027078D" w:rsidRPr="008142F2">
        <w:rPr>
          <w:rFonts w:ascii="Times New Roman" w:hAnsi="Times New Roman"/>
          <w:lang w:val="pt-BR"/>
        </w:rPr>
        <w:t>s</w:t>
      </w:r>
    </w:p>
    <w:p w:rsidR="00A42815" w:rsidRDefault="005B4D2C" w:rsidP="00A42815">
      <w:pPr>
        <w:pStyle w:val="Legenda"/>
        <w:spacing w:after="0"/>
        <w:ind w:left="0" w:right="0"/>
        <w:rPr>
          <w:lang w:val="pt-BR"/>
        </w:rPr>
      </w:pPr>
      <w:r>
        <w:rPr>
          <w:noProof/>
        </w:rPr>
        <w:drawing>
          <wp:inline distT="0" distB="0" distL="0" distR="0">
            <wp:extent cx="5915025" cy="62388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04F2" w:rsidRPr="008C04F2">
        <w:rPr>
          <w:lang w:val="pt-BR"/>
        </w:rPr>
        <w:t xml:space="preserve"> </w:t>
      </w:r>
    </w:p>
    <w:p w:rsidR="008C04F2" w:rsidRDefault="008C04F2" w:rsidP="00A42815">
      <w:pPr>
        <w:pStyle w:val="Legenda"/>
        <w:rPr>
          <w:lang w:val="pt-BR"/>
        </w:rPr>
      </w:pPr>
      <w:r w:rsidRPr="00C20BCF">
        <w:rPr>
          <w:lang w:val="pt-BR"/>
        </w:rPr>
        <w:t>Figu</w:t>
      </w:r>
      <w:r>
        <w:rPr>
          <w:lang w:val="pt-BR"/>
        </w:rPr>
        <w:t>ra</w:t>
      </w:r>
      <w:r w:rsidRPr="00C20BCF">
        <w:rPr>
          <w:lang w:val="pt-BR"/>
        </w:rPr>
        <w:t xml:space="preserve"> </w:t>
      </w:r>
      <w:r>
        <w:rPr>
          <w:lang w:val="pt-BR"/>
        </w:rPr>
        <w:t>2. Diagrama de Classes.</w:t>
      </w:r>
    </w:p>
    <w:p w:rsidR="00321F59" w:rsidRPr="00321F59" w:rsidRDefault="00E04DDD" w:rsidP="0047325C">
      <w:pPr>
        <w:pStyle w:val="Legenda"/>
        <w:spacing w:before="0"/>
        <w:rPr>
          <w:lang w:val="pt-BR"/>
        </w:rPr>
      </w:pPr>
      <w:r w:rsidRPr="00C20BCF">
        <w:rPr>
          <w:lang w:val="pt-BR"/>
        </w:rPr>
        <w:t>F</w:t>
      </w:r>
      <w:r>
        <w:rPr>
          <w:lang w:val="pt-BR"/>
        </w:rPr>
        <w:t>onte: Autoria Própria.</w:t>
      </w:r>
    </w:p>
    <w:p w:rsidR="00805F02" w:rsidRDefault="007641D6" w:rsidP="00805F02">
      <w:pPr>
        <w:pStyle w:val="Ttulo1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9</w:t>
      </w:r>
      <w:r w:rsidR="00240A72">
        <w:rPr>
          <w:rFonts w:ascii="Times New Roman" w:hAnsi="Times New Roman"/>
          <w:lang w:val="pt-BR"/>
        </w:rPr>
        <w:t>. Testes Realizados</w:t>
      </w:r>
      <w:r w:rsidR="00805F02">
        <w:rPr>
          <w:rFonts w:ascii="Times New Roman" w:hAnsi="Times New Roman"/>
          <w:lang w:val="pt-BR"/>
        </w:rPr>
        <w:tab/>
      </w:r>
    </w:p>
    <w:p w:rsidR="00805F02" w:rsidRPr="00805F02" w:rsidRDefault="00805F02" w:rsidP="00805F02">
      <w:pPr>
        <w:rPr>
          <w:lang w:val="pt-BR"/>
        </w:rPr>
      </w:pPr>
      <w:r>
        <w:rPr>
          <w:lang w:val="pt-BR"/>
        </w:rPr>
        <w:t xml:space="preserve">Foram realizados testes na aplicação para </w:t>
      </w:r>
      <w:r w:rsidR="00B8197E">
        <w:rPr>
          <w:lang w:val="pt-BR"/>
        </w:rPr>
        <w:t>validar o funcionamento de todas as funcionalidades propostas pelo projeto.</w:t>
      </w:r>
    </w:p>
    <w:p w:rsidR="00ED562F" w:rsidRDefault="00805F02" w:rsidP="00DC77F2">
      <w:pPr>
        <w:rPr>
          <w:lang w:val="pt-BR"/>
        </w:rPr>
      </w:pPr>
      <w:r>
        <w:rPr>
          <w:lang w:val="pt-BR"/>
        </w:rPr>
        <w:tab/>
      </w:r>
      <w:r w:rsidR="00DC77F2">
        <w:rPr>
          <w:lang w:val="pt-BR"/>
        </w:rPr>
        <w:t>Teste 1: Cadastro de usuário.</w:t>
      </w:r>
    </w:p>
    <w:p w:rsidR="009C40B6" w:rsidRDefault="005E4CB6" w:rsidP="00DC77F2">
      <w:pPr>
        <w:rPr>
          <w:lang w:val="pt-BR"/>
        </w:rPr>
      </w:pPr>
      <w:r>
        <w:rPr>
          <w:lang w:val="pt-BR"/>
        </w:rPr>
        <w:tab/>
      </w:r>
      <w:r w:rsidR="00DC77F2">
        <w:rPr>
          <w:lang w:val="pt-BR"/>
        </w:rPr>
        <w:t>Fo</w:t>
      </w:r>
      <w:r w:rsidR="0027078D">
        <w:rPr>
          <w:lang w:val="pt-BR"/>
        </w:rPr>
        <w:t>ram</w:t>
      </w:r>
      <w:r w:rsidR="00DC77F2">
        <w:rPr>
          <w:lang w:val="pt-BR"/>
        </w:rPr>
        <w:t xml:space="preserve"> criado</w:t>
      </w:r>
      <w:r w:rsidR="0027078D">
        <w:rPr>
          <w:lang w:val="pt-BR"/>
        </w:rPr>
        <w:t>s</w:t>
      </w:r>
      <w:r w:rsidR="00DC77F2">
        <w:rPr>
          <w:lang w:val="pt-BR"/>
        </w:rPr>
        <w:t xml:space="preserve"> diversos perfis fictícios para esse teste, o banco não apresentou problemas e nem instabilidade. Foi armazenado um total de 1000 perfis.</w:t>
      </w:r>
    </w:p>
    <w:p w:rsidR="00DC77F2" w:rsidRDefault="005E4CB6" w:rsidP="00DC77F2">
      <w:pPr>
        <w:rPr>
          <w:lang w:val="pt-BR"/>
        </w:rPr>
      </w:pPr>
      <w:r>
        <w:rPr>
          <w:lang w:val="pt-BR"/>
        </w:rPr>
        <w:lastRenderedPageBreak/>
        <w:tab/>
      </w:r>
      <w:r w:rsidR="00DC77F2">
        <w:rPr>
          <w:lang w:val="pt-BR"/>
        </w:rPr>
        <w:t xml:space="preserve">Teste 2: </w:t>
      </w:r>
      <w:r w:rsidR="00EA14F0">
        <w:rPr>
          <w:lang w:val="pt-BR"/>
        </w:rPr>
        <w:t>Segurança</w:t>
      </w:r>
      <w:r w:rsidR="00DC77F2">
        <w:rPr>
          <w:lang w:val="pt-BR"/>
        </w:rPr>
        <w:t>.</w:t>
      </w:r>
    </w:p>
    <w:p w:rsidR="00BF07B0" w:rsidRDefault="005E4CB6" w:rsidP="00DC77F2">
      <w:pPr>
        <w:rPr>
          <w:lang w:val="pt-BR"/>
        </w:rPr>
      </w:pPr>
      <w:r>
        <w:rPr>
          <w:lang w:val="pt-BR"/>
        </w:rPr>
        <w:tab/>
      </w:r>
      <w:r w:rsidR="00104054">
        <w:rPr>
          <w:lang w:val="pt-BR"/>
        </w:rPr>
        <w:t>Na aplicação criamos um sistema</w:t>
      </w:r>
      <w:r w:rsidR="00DC77F2">
        <w:rPr>
          <w:lang w:val="pt-BR"/>
        </w:rPr>
        <w:t xml:space="preserve"> de segurança para o usuário,</w:t>
      </w:r>
      <w:r w:rsidR="00104054">
        <w:rPr>
          <w:lang w:val="pt-BR"/>
        </w:rPr>
        <w:t xml:space="preserve"> nele ao momento que o cadastro é feito, </w:t>
      </w:r>
      <w:r w:rsidR="009C40B6">
        <w:rPr>
          <w:lang w:val="pt-BR"/>
        </w:rPr>
        <w:t xml:space="preserve">através da função de </w:t>
      </w:r>
      <w:r w:rsidR="009C40B6" w:rsidRPr="009C40B6">
        <w:rPr>
          <w:lang w:val="pt-BR"/>
        </w:rPr>
        <w:t>dispersão criptográfica</w:t>
      </w:r>
      <w:r w:rsidR="009C40B6">
        <w:rPr>
          <w:lang w:val="pt-BR"/>
        </w:rPr>
        <w:t xml:space="preserve"> MD5</w:t>
      </w:r>
      <w:r w:rsidR="0027078D">
        <w:rPr>
          <w:lang w:val="pt-BR"/>
        </w:rPr>
        <w:t>,</w:t>
      </w:r>
      <w:r w:rsidR="00295AA5">
        <w:rPr>
          <w:lang w:val="pt-BR"/>
        </w:rPr>
        <w:t xml:space="preserve"> utilizamos </w:t>
      </w:r>
      <w:r w:rsidR="00EA14F0">
        <w:rPr>
          <w:lang w:val="pt-BR"/>
        </w:rPr>
        <w:t xml:space="preserve">o </w:t>
      </w:r>
      <w:r w:rsidR="00EA14F0" w:rsidRPr="00295AA5">
        <w:rPr>
          <w:lang w:val="pt-BR"/>
        </w:rPr>
        <w:t>algoritmo</w:t>
      </w:r>
      <w:r w:rsidR="00295AA5" w:rsidRPr="00295AA5">
        <w:rPr>
          <w:lang w:val="pt-BR"/>
        </w:rPr>
        <w:t xml:space="preserve"> unidirecional</w:t>
      </w:r>
      <w:r w:rsidR="00EA14F0">
        <w:rPr>
          <w:lang w:val="pt-BR"/>
        </w:rPr>
        <w:t xml:space="preserve"> para salvar no banco a senha de uma forma que não será possível alguém recuperar caso tenha acesso a tabela do banco.</w:t>
      </w:r>
    </w:p>
    <w:p w:rsidR="00DC77F2" w:rsidRDefault="00EA14F0" w:rsidP="0015467D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E38D529" wp14:editId="3B25FB6C">
            <wp:extent cx="2454153" cy="62865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1351" cy="63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83" w:rsidRDefault="004C7183" w:rsidP="00715114">
      <w:pPr>
        <w:pStyle w:val="Legenda"/>
        <w:rPr>
          <w:lang w:val="pt-BR"/>
        </w:rPr>
      </w:pPr>
      <w:r w:rsidRPr="00C20BCF">
        <w:rPr>
          <w:lang w:val="pt-BR"/>
        </w:rPr>
        <w:t>Figu</w:t>
      </w:r>
      <w:r>
        <w:rPr>
          <w:lang w:val="pt-BR"/>
        </w:rPr>
        <w:t>ra</w:t>
      </w:r>
      <w:r w:rsidRPr="00C20BCF">
        <w:rPr>
          <w:lang w:val="pt-BR"/>
        </w:rPr>
        <w:t xml:space="preserve"> </w:t>
      </w:r>
      <w:r>
        <w:rPr>
          <w:lang w:val="pt-BR"/>
        </w:rPr>
        <w:t>3. Coluna “Senha” da tabela “Usuário”, Banco de Dados do PlaySports.</w:t>
      </w:r>
    </w:p>
    <w:p w:rsidR="004C7183" w:rsidRPr="00321F59" w:rsidRDefault="004C7183" w:rsidP="00715114">
      <w:pPr>
        <w:pStyle w:val="Legenda"/>
        <w:spacing w:before="0"/>
        <w:rPr>
          <w:lang w:val="pt-BR"/>
        </w:rPr>
      </w:pPr>
      <w:r w:rsidRPr="00C20BCF">
        <w:rPr>
          <w:lang w:val="pt-BR"/>
        </w:rPr>
        <w:t>F</w:t>
      </w:r>
      <w:r>
        <w:rPr>
          <w:lang w:val="pt-BR"/>
        </w:rPr>
        <w:t>onte: Autoria Própria.</w:t>
      </w:r>
    </w:p>
    <w:p w:rsidR="00DC77F2" w:rsidRDefault="00ED562F" w:rsidP="00DC77F2">
      <w:pPr>
        <w:rPr>
          <w:lang w:val="pt-BR"/>
        </w:rPr>
      </w:pPr>
      <w:r>
        <w:rPr>
          <w:lang w:val="pt-BR"/>
        </w:rPr>
        <w:tab/>
      </w:r>
      <w:r w:rsidR="00EA14F0">
        <w:rPr>
          <w:lang w:val="pt-BR"/>
        </w:rPr>
        <w:t xml:space="preserve">Realizamos os testes e em todos os casos a senha salvou corretamente e foi possível realizar o </w:t>
      </w:r>
      <w:r w:rsidR="00EA14F0" w:rsidRPr="00EA14F0">
        <w:rPr>
          <w:i/>
          <w:lang w:val="pt-BR"/>
        </w:rPr>
        <w:t>login</w:t>
      </w:r>
      <w:r w:rsidR="00EA14F0">
        <w:rPr>
          <w:lang w:val="pt-BR"/>
        </w:rPr>
        <w:t xml:space="preserve"> pelo usuário.</w:t>
      </w:r>
    </w:p>
    <w:p w:rsidR="00D5798E" w:rsidRDefault="005E4CB6" w:rsidP="00DC77F2">
      <w:pPr>
        <w:rPr>
          <w:lang w:val="pt-BR"/>
        </w:rPr>
      </w:pPr>
      <w:r>
        <w:rPr>
          <w:lang w:val="pt-BR"/>
        </w:rPr>
        <w:tab/>
      </w:r>
      <w:r w:rsidR="00EA14F0">
        <w:rPr>
          <w:lang w:val="pt-BR"/>
        </w:rPr>
        <w:t>Teste 3:</w:t>
      </w:r>
      <w:r w:rsidR="00D5798E">
        <w:rPr>
          <w:lang w:val="pt-BR"/>
        </w:rPr>
        <w:t xml:space="preserve"> </w:t>
      </w:r>
      <w:r w:rsidR="00D5798E" w:rsidRPr="00D5798E">
        <w:rPr>
          <w:i/>
          <w:lang w:val="pt-BR"/>
        </w:rPr>
        <w:t>Match</w:t>
      </w:r>
    </w:p>
    <w:p w:rsidR="00D5798E" w:rsidRDefault="005E4CB6" w:rsidP="00DC77F2">
      <w:pPr>
        <w:rPr>
          <w:lang w:val="pt-BR"/>
        </w:rPr>
      </w:pPr>
      <w:r>
        <w:rPr>
          <w:lang w:val="pt-BR"/>
        </w:rPr>
        <w:tab/>
      </w:r>
      <w:r w:rsidR="00D5798E">
        <w:rPr>
          <w:lang w:val="pt-BR"/>
        </w:rPr>
        <w:t xml:space="preserve">Foi testado o sistema de </w:t>
      </w:r>
      <w:r w:rsidR="00D5798E" w:rsidRPr="00D5798E">
        <w:rPr>
          <w:i/>
          <w:lang w:val="pt-BR"/>
        </w:rPr>
        <w:t>match</w:t>
      </w:r>
      <w:r w:rsidR="00D5798E">
        <w:rPr>
          <w:lang w:val="pt-BR"/>
        </w:rPr>
        <w:t>, funcionou corretamente com base nos requisitos de esporte e localização dos usuários.</w:t>
      </w:r>
    </w:p>
    <w:p w:rsidR="00D5798E" w:rsidRDefault="005E4CB6" w:rsidP="00DC77F2">
      <w:pPr>
        <w:rPr>
          <w:i/>
          <w:lang w:val="pt-BR"/>
        </w:rPr>
      </w:pPr>
      <w:r>
        <w:rPr>
          <w:lang w:val="pt-BR"/>
        </w:rPr>
        <w:tab/>
      </w:r>
      <w:r w:rsidR="00F56424">
        <w:rPr>
          <w:lang w:val="pt-BR"/>
        </w:rPr>
        <w:t xml:space="preserve">Teste 4: </w:t>
      </w:r>
      <w:r w:rsidR="00F56424" w:rsidRPr="00F56424">
        <w:rPr>
          <w:i/>
          <w:lang w:val="pt-BR"/>
        </w:rPr>
        <w:t>Chat</w:t>
      </w:r>
    </w:p>
    <w:p w:rsidR="00F56424" w:rsidRDefault="005E4CB6" w:rsidP="00DC77F2">
      <w:pPr>
        <w:rPr>
          <w:lang w:val="pt-BR"/>
        </w:rPr>
      </w:pPr>
      <w:r>
        <w:rPr>
          <w:lang w:val="pt-BR"/>
        </w:rPr>
        <w:tab/>
      </w:r>
      <w:r w:rsidR="00F56424">
        <w:rPr>
          <w:lang w:val="pt-BR"/>
        </w:rPr>
        <w:t xml:space="preserve">Sistema de mensagem funcionou corretamente, ambos os usuários receberam a mensagem e esta foi armazenada no tempo certo. </w:t>
      </w:r>
    </w:p>
    <w:p w:rsidR="00550DC7" w:rsidRDefault="005E4CB6" w:rsidP="00DC77F2">
      <w:pPr>
        <w:rPr>
          <w:lang w:val="pt-BR"/>
        </w:rPr>
      </w:pPr>
      <w:r>
        <w:rPr>
          <w:lang w:val="pt-BR"/>
        </w:rPr>
        <w:tab/>
      </w:r>
      <w:r w:rsidR="00550DC7">
        <w:rPr>
          <w:lang w:val="pt-BR"/>
        </w:rPr>
        <w:t>Teste 5: Agenda</w:t>
      </w:r>
    </w:p>
    <w:p w:rsidR="00143C2B" w:rsidRDefault="005E4CB6" w:rsidP="00DC77F2">
      <w:pPr>
        <w:rPr>
          <w:lang w:val="pt-BR"/>
        </w:rPr>
      </w:pPr>
      <w:r>
        <w:rPr>
          <w:lang w:val="pt-BR"/>
        </w:rPr>
        <w:tab/>
      </w:r>
      <w:r w:rsidR="00550DC7">
        <w:rPr>
          <w:lang w:val="pt-BR"/>
        </w:rPr>
        <w:t>Agenda de atividades mostrou corretamente todas as práticas que foram marcadas pelos usuários</w:t>
      </w:r>
      <w:r w:rsidR="00143C2B">
        <w:rPr>
          <w:lang w:val="pt-BR"/>
        </w:rPr>
        <w:t>, inclusive os locais</w:t>
      </w:r>
      <w:r w:rsidR="00550DC7">
        <w:rPr>
          <w:lang w:val="pt-BR"/>
        </w:rPr>
        <w:t>.</w:t>
      </w:r>
    </w:p>
    <w:p w:rsidR="00143C2B" w:rsidRDefault="005E4CB6" w:rsidP="00DC77F2">
      <w:pPr>
        <w:rPr>
          <w:lang w:val="pt-BR"/>
        </w:rPr>
      </w:pPr>
      <w:r>
        <w:rPr>
          <w:lang w:val="pt-BR"/>
        </w:rPr>
        <w:tab/>
      </w:r>
      <w:r w:rsidR="00143C2B">
        <w:rPr>
          <w:lang w:val="pt-BR"/>
        </w:rPr>
        <w:t>Teste 6: Nota</w:t>
      </w:r>
    </w:p>
    <w:p w:rsidR="00EA14F0" w:rsidRDefault="005E4CB6" w:rsidP="00DC77F2">
      <w:pPr>
        <w:rPr>
          <w:lang w:val="pt-BR"/>
        </w:rPr>
      </w:pPr>
      <w:r>
        <w:rPr>
          <w:lang w:val="pt-BR"/>
        </w:rPr>
        <w:tab/>
      </w:r>
      <w:r w:rsidR="00143C2B">
        <w:rPr>
          <w:lang w:val="pt-BR"/>
        </w:rPr>
        <w:t>Sistema de nota</w:t>
      </w:r>
      <w:r w:rsidR="008B2696">
        <w:rPr>
          <w:lang w:val="pt-BR"/>
        </w:rPr>
        <w:t xml:space="preserve"> </w:t>
      </w:r>
      <w:r w:rsidR="00143C2B">
        <w:rPr>
          <w:lang w:val="pt-BR"/>
        </w:rPr>
        <w:t xml:space="preserve">após cada atividade funcionou corretamente, foi possível cada usuário </w:t>
      </w:r>
      <w:r w:rsidR="00B8197E">
        <w:rPr>
          <w:lang w:val="pt-BR"/>
        </w:rPr>
        <w:t>selecionar entre as avaliações pré-definidas e fazer a avaliação</w:t>
      </w:r>
      <w:r w:rsidR="00143C2B">
        <w:rPr>
          <w:lang w:val="pt-BR"/>
        </w:rPr>
        <w:t xml:space="preserve"> do seu pa</w:t>
      </w:r>
      <w:r w:rsidR="002328A1">
        <w:rPr>
          <w:lang w:val="pt-BR"/>
        </w:rPr>
        <w:t>rceiro na atividade.</w:t>
      </w:r>
    </w:p>
    <w:p w:rsidR="00262215" w:rsidRDefault="00262215" w:rsidP="00262215">
      <w:pPr>
        <w:pStyle w:val="Ttulo1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10. Alterações realizadas durante o desenvolvimento</w:t>
      </w:r>
    </w:p>
    <w:p w:rsidR="00D42935" w:rsidRDefault="00D42935" w:rsidP="00D42935">
      <w:pPr>
        <w:rPr>
          <w:lang w:val="pt-BR"/>
        </w:rPr>
      </w:pPr>
      <w:r>
        <w:rPr>
          <w:lang w:val="pt-BR"/>
        </w:rPr>
        <w:t>Durante o desenvolvimento do projeto, foram realizadas algumas alterações no planejamento inicial. As duas principais alterações foram referentes as tecnologias utilizadas para o desenvolvimento da aplicação</w:t>
      </w:r>
      <w:r w:rsidR="005C3740">
        <w:rPr>
          <w:lang w:val="pt-BR"/>
        </w:rPr>
        <w:t xml:space="preserve">. </w:t>
      </w:r>
    </w:p>
    <w:p w:rsidR="005C3740" w:rsidRDefault="005C3740" w:rsidP="00D42935">
      <w:pPr>
        <w:rPr>
          <w:lang w:val="pt-BR"/>
        </w:rPr>
      </w:pPr>
      <w:r>
        <w:rPr>
          <w:lang w:val="pt-BR"/>
        </w:rPr>
        <w:tab/>
        <w:t>A primeira alteração foi referente a tecnologia usada para criar o aplicativo Android e IOS, que inicialmente seria feito com o uso do Xamarin</w:t>
      </w:r>
      <w:r w:rsidR="00E16465">
        <w:rPr>
          <w:lang w:val="pt-BR"/>
        </w:rPr>
        <w:t>.</w:t>
      </w:r>
      <w:r>
        <w:rPr>
          <w:lang w:val="pt-BR"/>
        </w:rPr>
        <w:t xml:space="preserve"> </w:t>
      </w:r>
      <w:r w:rsidR="00E16465">
        <w:rPr>
          <w:lang w:val="pt-BR"/>
        </w:rPr>
        <w:t>P</w:t>
      </w:r>
      <w:r>
        <w:rPr>
          <w:lang w:val="pt-BR"/>
        </w:rPr>
        <w:t xml:space="preserve">orém, devido a algumas dificuldades no desenvolvimento, somado </w:t>
      </w:r>
      <w:r w:rsidR="001C10FE">
        <w:rPr>
          <w:lang w:val="pt-BR"/>
        </w:rPr>
        <w:t>a falta de conhecimento e material</w:t>
      </w:r>
      <w:r w:rsidR="00E16465">
        <w:rPr>
          <w:lang w:val="pt-BR"/>
        </w:rPr>
        <w:t xml:space="preserve"> disponível</w:t>
      </w:r>
      <w:r w:rsidR="001C10FE">
        <w:rPr>
          <w:lang w:val="pt-BR"/>
        </w:rPr>
        <w:t xml:space="preserve"> referente a ferramenta, acabamos optando por usar o </w:t>
      </w:r>
      <w:r w:rsidR="00531042">
        <w:rPr>
          <w:lang w:val="pt-BR"/>
        </w:rPr>
        <w:t>C</w:t>
      </w:r>
      <w:r w:rsidR="001C10FE">
        <w:rPr>
          <w:lang w:val="pt-BR"/>
        </w:rPr>
        <w:t>ordova</w:t>
      </w:r>
      <w:r w:rsidR="00531042">
        <w:rPr>
          <w:lang w:val="pt-BR"/>
        </w:rPr>
        <w:t xml:space="preserve">. </w:t>
      </w:r>
      <w:r w:rsidR="001268D0">
        <w:rPr>
          <w:lang w:val="pt-BR"/>
        </w:rPr>
        <w:t>O Cordova nos permitiu realizar o reaproveitamento</w:t>
      </w:r>
      <w:r w:rsidR="001268D0">
        <w:rPr>
          <w:lang w:val="pt-BR"/>
        </w:rPr>
        <w:tab/>
        <w:t xml:space="preserve"> do código feito para a aplicação web, poupando o tempo de criação que seria gasto para desenvolver um aplicativo do zero, como seria feito se utilizássemos o Xamarin.</w:t>
      </w:r>
    </w:p>
    <w:p w:rsidR="00531042" w:rsidRDefault="00531042" w:rsidP="00D42935">
      <w:pPr>
        <w:rPr>
          <w:lang w:val="pt-BR"/>
        </w:rPr>
      </w:pPr>
      <w:r>
        <w:rPr>
          <w:lang w:val="pt-BR"/>
        </w:rPr>
        <w:tab/>
        <w:t>Outra mudança importante foi referente ao banco de dados utilizado,</w:t>
      </w:r>
      <w:r w:rsidR="001268D0">
        <w:rPr>
          <w:lang w:val="pt-BR"/>
        </w:rPr>
        <w:t xml:space="preserve"> no início do projeto o grupo havia optado pelo Firebase</w:t>
      </w:r>
      <w:r>
        <w:rPr>
          <w:lang w:val="pt-BR"/>
        </w:rPr>
        <w:t>. Porem com o decorrer do projeto migramos para o SQL Server, por ser uma ferramenta mais completa, e principalmente por ser mais familiar aos integrantes do grupo</w:t>
      </w:r>
      <w:r w:rsidR="00E16465">
        <w:rPr>
          <w:lang w:val="pt-BR"/>
        </w:rPr>
        <w:t xml:space="preserve"> por se tratar de um banco de dados relacional</w:t>
      </w:r>
      <w:r>
        <w:rPr>
          <w:lang w:val="pt-BR"/>
        </w:rPr>
        <w:t>.</w:t>
      </w:r>
    </w:p>
    <w:p w:rsidR="00F265F5" w:rsidRDefault="001268D0" w:rsidP="00F265F5">
      <w:pPr>
        <w:rPr>
          <w:noProof/>
        </w:rPr>
      </w:pPr>
      <w:r>
        <w:rPr>
          <w:lang w:val="pt-BR"/>
        </w:rPr>
        <w:lastRenderedPageBreak/>
        <w:tab/>
        <w:t>As figuras a seguir mostram as principais telas da aplicação mobile.</w:t>
      </w:r>
    </w:p>
    <w:p w:rsidR="00F265F5" w:rsidRDefault="00F265F5" w:rsidP="00F265F5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2649958" cy="37909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966" cy="384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5F5" w:rsidRDefault="00F265F5" w:rsidP="00F265F5">
      <w:pPr>
        <w:pStyle w:val="Legenda"/>
        <w:rPr>
          <w:lang w:val="pt-BR"/>
        </w:rPr>
      </w:pPr>
      <w:r w:rsidRPr="004D7A78">
        <w:rPr>
          <w:lang w:val="pt-BR"/>
        </w:rPr>
        <w:t xml:space="preserve">Figura </w:t>
      </w:r>
      <w:r>
        <w:rPr>
          <w:lang w:val="pt-BR"/>
        </w:rPr>
        <w:t>3</w:t>
      </w:r>
      <w:r w:rsidRPr="004D7A78">
        <w:rPr>
          <w:lang w:val="pt-BR"/>
        </w:rPr>
        <w:t xml:space="preserve">. </w:t>
      </w:r>
      <w:r>
        <w:rPr>
          <w:lang w:val="pt-BR"/>
        </w:rPr>
        <w:t>Menu do Aplicativo PlaySports</w:t>
      </w:r>
      <w:r w:rsidRPr="004D7A78">
        <w:rPr>
          <w:lang w:val="pt-BR"/>
        </w:rPr>
        <w:t>.</w:t>
      </w:r>
    </w:p>
    <w:p w:rsidR="00F265F5" w:rsidRDefault="00F265F5" w:rsidP="00F265F5">
      <w:pPr>
        <w:pStyle w:val="Legenda"/>
        <w:spacing w:before="0"/>
        <w:rPr>
          <w:lang w:val="pt-BR"/>
        </w:rPr>
      </w:pPr>
      <w:r w:rsidRPr="00C20BCF">
        <w:rPr>
          <w:lang w:val="pt-BR"/>
        </w:rPr>
        <w:t>F</w:t>
      </w:r>
      <w:r>
        <w:rPr>
          <w:lang w:val="pt-BR"/>
        </w:rPr>
        <w:t>onte: Autoria Própria.</w:t>
      </w:r>
    </w:p>
    <w:p w:rsidR="00F265F5" w:rsidRDefault="00F265F5" w:rsidP="00F265F5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2508101" cy="3181350"/>
            <wp:effectExtent l="0" t="0" r="698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616" cy="3235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5F5" w:rsidRDefault="00F265F5" w:rsidP="00F265F5">
      <w:pPr>
        <w:pStyle w:val="Legenda"/>
        <w:rPr>
          <w:lang w:val="pt-BR"/>
        </w:rPr>
      </w:pPr>
      <w:r w:rsidRPr="004D7A78">
        <w:rPr>
          <w:lang w:val="pt-BR"/>
        </w:rPr>
        <w:t xml:space="preserve">Figura </w:t>
      </w:r>
      <w:r w:rsidR="00116A7C">
        <w:rPr>
          <w:lang w:val="pt-BR"/>
        </w:rPr>
        <w:t>4</w:t>
      </w:r>
      <w:r w:rsidRPr="004D7A78">
        <w:rPr>
          <w:lang w:val="pt-BR"/>
        </w:rPr>
        <w:t xml:space="preserve">. </w:t>
      </w:r>
      <w:r w:rsidR="00592F70">
        <w:rPr>
          <w:lang w:val="pt-BR"/>
        </w:rPr>
        <w:t xml:space="preserve">Localizar Usuários </w:t>
      </w:r>
      <w:r>
        <w:rPr>
          <w:lang w:val="pt-BR"/>
        </w:rPr>
        <w:t>PlaySports</w:t>
      </w:r>
      <w:r w:rsidRPr="004D7A78">
        <w:rPr>
          <w:lang w:val="pt-BR"/>
        </w:rPr>
        <w:t>.</w:t>
      </w:r>
    </w:p>
    <w:p w:rsidR="00262215" w:rsidRDefault="00F265F5" w:rsidP="00F265F5">
      <w:pPr>
        <w:pStyle w:val="Legenda"/>
        <w:spacing w:before="0"/>
        <w:rPr>
          <w:lang w:val="pt-BR"/>
        </w:rPr>
      </w:pPr>
      <w:r w:rsidRPr="00C20BCF">
        <w:rPr>
          <w:lang w:val="pt-BR"/>
        </w:rPr>
        <w:t>F</w:t>
      </w:r>
      <w:r>
        <w:rPr>
          <w:lang w:val="pt-BR"/>
        </w:rPr>
        <w:t>onte: Autoria Própria.</w:t>
      </w:r>
    </w:p>
    <w:p w:rsidR="00592F70" w:rsidRDefault="00592F70" w:rsidP="00592F70">
      <w:pPr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2581275" cy="3197077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457" cy="32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F70" w:rsidRDefault="00592F70" w:rsidP="00592F70">
      <w:pPr>
        <w:pStyle w:val="Legenda"/>
        <w:rPr>
          <w:lang w:val="pt-BR"/>
        </w:rPr>
      </w:pPr>
      <w:r w:rsidRPr="004D7A78">
        <w:rPr>
          <w:lang w:val="pt-BR"/>
        </w:rPr>
        <w:t xml:space="preserve">Figura </w:t>
      </w:r>
      <w:r>
        <w:rPr>
          <w:lang w:val="pt-BR"/>
        </w:rPr>
        <w:t>5</w:t>
      </w:r>
      <w:r w:rsidRPr="004D7A78">
        <w:rPr>
          <w:lang w:val="pt-BR"/>
        </w:rPr>
        <w:t xml:space="preserve">. </w:t>
      </w:r>
      <w:r w:rsidRPr="00155E43">
        <w:rPr>
          <w:i/>
          <w:iCs/>
          <w:lang w:val="pt-BR"/>
        </w:rPr>
        <w:t>Chat</w:t>
      </w:r>
      <w:r>
        <w:rPr>
          <w:lang w:val="pt-BR"/>
        </w:rPr>
        <w:t xml:space="preserve"> PlaySports</w:t>
      </w:r>
      <w:bookmarkStart w:id="0" w:name="_GoBack"/>
      <w:bookmarkEnd w:id="0"/>
      <w:r w:rsidRPr="004D7A78">
        <w:rPr>
          <w:lang w:val="pt-BR"/>
        </w:rPr>
        <w:t>.</w:t>
      </w:r>
    </w:p>
    <w:p w:rsidR="00592F70" w:rsidRPr="00262215" w:rsidRDefault="00592F70" w:rsidP="00592F70">
      <w:pPr>
        <w:pStyle w:val="Legenda"/>
        <w:spacing w:before="0"/>
        <w:rPr>
          <w:lang w:val="pt-BR"/>
        </w:rPr>
      </w:pPr>
      <w:r w:rsidRPr="00C20BCF">
        <w:rPr>
          <w:lang w:val="pt-BR"/>
        </w:rPr>
        <w:t>F</w:t>
      </w:r>
      <w:r>
        <w:rPr>
          <w:lang w:val="pt-BR"/>
        </w:rPr>
        <w:t>onte: Autoria Própria.</w:t>
      </w:r>
    </w:p>
    <w:p w:rsidR="005B35CD" w:rsidRDefault="005B35CD" w:rsidP="005B35CD">
      <w:pPr>
        <w:pStyle w:val="Ttulo1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1</w:t>
      </w:r>
      <w:r w:rsidR="00262215">
        <w:rPr>
          <w:rFonts w:ascii="Times New Roman" w:hAnsi="Times New Roman"/>
          <w:lang w:val="pt-BR"/>
        </w:rPr>
        <w:t>1</w:t>
      </w:r>
      <w:r>
        <w:rPr>
          <w:rFonts w:ascii="Times New Roman" w:hAnsi="Times New Roman"/>
          <w:lang w:val="pt-BR"/>
        </w:rPr>
        <w:t>. Considerações Finais</w:t>
      </w:r>
    </w:p>
    <w:p w:rsidR="005B35CD" w:rsidRDefault="005B35CD" w:rsidP="005B35CD">
      <w:pPr>
        <w:rPr>
          <w:lang w:val="pt-BR"/>
        </w:rPr>
      </w:pPr>
      <w:r>
        <w:rPr>
          <w:lang w:val="pt-BR"/>
        </w:rPr>
        <w:t xml:space="preserve">O primeiro passo foi identificar, através de uma pesquisa de viabilidade, qual a relevância que o nosso projeto traria para a vida das pessoas. Com a pesquisa pudemos verificar que o projeto seria bem aceito pela grande maioria das pessoas entrevistadas. Podemos também verificar e lapidar a ideia inicial levando em consideração as opiniões e respostas coletadas. </w:t>
      </w:r>
    </w:p>
    <w:p w:rsidR="005B35CD" w:rsidRDefault="005B35CD" w:rsidP="005B35CD">
      <w:pPr>
        <w:rPr>
          <w:lang w:val="pt-BR"/>
        </w:rPr>
      </w:pPr>
      <w:r>
        <w:rPr>
          <w:lang w:val="pt-BR"/>
        </w:rPr>
        <w:tab/>
        <w:t xml:space="preserve">O PlaySports auxilia, de forma simples e eficaz, que atividades esportivas aconteçam. Usando um sistema de </w:t>
      </w:r>
      <w:r w:rsidRPr="00F6171B">
        <w:rPr>
          <w:i/>
          <w:lang w:val="pt-BR"/>
        </w:rPr>
        <w:t>match</w:t>
      </w:r>
      <w:r w:rsidR="007B6E2A">
        <w:rPr>
          <w:i/>
          <w:lang w:val="pt-BR"/>
        </w:rPr>
        <w:t>e</w:t>
      </w:r>
      <w:r w:rsidRPr="00F6171B">
        <w:rPr>
          <w:i/>
          <w:lang w:val="pt-BR"/>
        </w:rPr>
        <w:t>s</w:t>
      </w:r>
      <w:r>
        <w:rPr>
          <w:lang w:val="pt-BR"/>
        </w:rPr>
        <w:t xml:space="preserve"> o aplicativo usa informações concebidas pelo usuário, e assim apresenta a ele outros usuários com características semelhantes. O usuário pode dar curtir ou pular nos usuários apresentados, a partir do momento que o curtir é acionado pelos dois usuários envolvidos, o evento </w:t>
      </w:r>
      <w:r w:rsidRPr="00190583">
        <w:rPr>
          <w:i/>
          <w:iCs/>
          <w:lang w:val="pt-BR"/>
        </w:rPr>
        <w:t>match</w:t>
      </w:r>
      <w:r>
        <w:rPr>
          <w:lang w:val="pt-BR"/>
        </w:rPr>
        <w:t xml:space="preserve"> acontece. Após o </w:t>
      </w:r>
      <w:r w:rsidRPr="00F6171B">
        <w:rPr>
          <w:i/>
          <w:lang w:val="pt-BR"/>
        </w:rPr>
        <w:t>match</w:t>
      </w:r>
      <w:r>
        <w:rPr>
          <w:lang w:val="pt-BR"/>
        </w:rPr>
        <w:t xml:space="preserve"> opções como </w:t>
      </w:r>
      <w:r w:rsidRPr="00F6171B">
        <w:rPr>
          <w:i/>
          <w:lang w:val="pt-BR"/>
        </w:rPr>
        <w:t>chat</w:t>
      </w:r>
      <w:r>
        <w:rPr>
          <w:lang w:val="pt-BR"/>
        </w:rPr>
        <w:t xml:space="preserve"> e agendar atividade esportiva são habilitadas.</w:t>
      </w:r>
      <w:r>
        <w:rPr>
          <w:lang w:val="pt-BR"/>
        </w:rPr>
        <w:tab/>
      </w:r>
    </w:p>
    <w:p w:rsidR="005B35CD" w:rsidRDefault="005B35CD" w:rsidP="005B35CD">
      <w:pPr>
        <w:rPr>
          <w:lang w:val="pt-BR"/>
        </w:rPr>
      </w:pPr>
      <w:r>
        <w:rPr>
          <w:lang w:val="pt-BR"/>
        </w:rPr>
        <w:tab/>
        <w:t>Pudemos concluir, que a ideia de ajudar pessoas a se conhecerem com o objetivo de praticar esportes é sim muito v</w:t>
      </w:r>
      <w:r w:rsidR="006B72FD">
        <w:rPr>
          <w:lang w:val="pt-BR"/>
        </w:rPr>
        <w:t>á</w:t>
      </w:r>
      <w:r>
        <w:rPr>
          <w:lang w:val="pt-BR"/>
        </w:rPr>
        <w:t xml:space="preserve">lida e bem-vinda pela população, não encontramos nenhum outro aplicativo que tenha esse foco específico em prática de esportes e que funcione como o PlaySports. </w:t>
      </w:r>
    </w:p>
    <w:p w:rsidR="005B35CD" w:rsidRPr="005B35CD" w:rsidRDefault="005B35CD" w:rsidP="005B35CD">
      <w:pPr>
        <w:rPr>
          <w:lang w:val="pt-BR"/>
        </w:rPr>
      </w:pPr>
      <w:r>
        <w:rPr>
          <w:lang w:val="pt-BR"/>
        </w:rPr>
        <w:tab/>
        <w:t>Consideramos o PlaySports como uma vertente de um modelo a ser explorado para outros setores, para ajudar pessoas a se conhecerem com outros propósitos.</w:t>
      </w:r>
    </w:p>
    <w:p w:rsidR="00A91E54" w:rsidRDefault="008173EA" w:rsidP="00A91E54">
      <w:pPr>
        <w:pStyle w:val="Ttulo1"/>
        <w:rPr>
          <w:rFonts w:ascii="Times New Roman" w:hAnsi="Times New Roman"/>
          <w:lang w:val="pt-BR"/>
        </w:rPr>
      </w:pPr>
      <w:bookmarkStart w:id="1" w:name="OLE_LINK4"/>
      <w:bookmarkStart w:id="2" w:name="OLE_LINK5"/>
      <w:bookmarkStart w:id="3" w:name="OLE_LINK6"/>
      <w:bookmarkStart w:id="4" w:name="OLE_LINK7"/>
      <w:r>
        <w:rPr>
          <w:rFonts w:ascii="Times New Roman" w:hAnsi="Times New Roman"/>
          <w:lang w:val="pt-BR"/>
        </w:rPr>
        <w:t>1</w:t>
      </w:r>
      <w:r w:rsidR="007641D6">
        <w:rPr>
          <w:rFonts w:ascii="Times New Roman" w:hAnsi="Times New Roman"/>
          <w:lang w:val="pt-BR"/>
        </w:rPr>
        <w:t>1</w:t>
      </w:r>
      <w:r w:rsidR="00656AE0">
        <w:rPr>
          <w:rFonts w:ascii="Times New Roman" w:hAnsi="Times New Roman"/>
          <w:lang w:val="pt-BR"/>
        </w:rPr>
        <w:t xml:space="preserve">. </w:t>
      </w:r>
      <w:r w:rsidR="00A91E54">
        <w:rPr>
          <w:rFonts w:ascii="Times New Roman" w:hAnsi="Times New Roman"/>
          <w:lang w:val="pt-BR"/>
        </w:rPr>
        <w:t>Refer</w:t>
      </w:r>
      <w:r w:rsidR="006B72FD">
        <w:rPr>
          <w:rFonts w:ascii="Times New Roman" w:hAnsi="Times New Roman"/>
          <w:lang w:val="pt-BR"/>
        </w:rPr>
        <w:t>ê</w:t>
      </w:r>
      <w:r w:rsidR="00A91E54">
        <w:rPr>
          <w:rFonts w:ascii="Times New Roman" w:hAnsi="Times New Roman"/>
          <w:lang w:val="pt-BR"/>
        </w:rPr>
        <w:t>ncias</w:t>
      </w:r>
    </w:p>
    <w:bookmarkEnd w:id="1"/>
    <w:bookmarkEnd w:id="2"/>
    <w:bookmarkEnd w:id="3"/>
    <w:bookmarkEnd w:id="4"/>
    <w:p w:rsidR="00A91E54" w:rsidRDefault="00A91E54" w:rsidP="00A91E54">
      <w:pPr>
        <w:pStyle w:val="Reference"/>
        <w:ind w:left="286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[1] </w:t>
      </w:r>
      <w:r w:rsidR="0072033F">
        <w:rPr>
          <w:rFonts w:ascii="Times New Roman" w:hAnsi="Times New Roman"/>
          <w:lang w:val="pt-BR"/>
        </w:rPr>
        <w:t>PRÁTICA</w:t>
      </w:r>
      <w:r w:rsidR="00D63937">
        <w:rPr>
          <w:rFonts w:ascii="Times New Roman" w:hAnsi="Times New Roman"/>
          <w:lang w:val="pt-BR"/>
        </w:rPr>
        <w:t xml:space="preserve"> ESPORTIVA FAZ BEM PARA O CORPO E TAMBÉM PARA A MENTE. REDE GLOBO</w:t>
      </w:r>
      <w:r>
        <w:rPr>
          <w:rFonts w:ascii="Times New Roman" w:hAnsi="Times New Roman"/>
          <w:lang w:val="pt-BR"/>
        </w:rPr>
        <w:t xml:space="preserve">. </w:t>
      </w:r>
      <w:r w:rsidR="00F7578A">
        <w:rPr>
          <w:rFonts w:ascii="Times New Roman" w:hAnsi="Times New Roman"/>
          <w:lang w:val="pt-BR"/>
        </w:rPr>
        <w:t>Disponível em:</w:t>
      </w:r>
    </w:p>
    <w:p w:rsidR="00A91E54" w:rsidRPr="008173EA" w:rsidRDefault="00F7578A" w:rsidP="00A91E54">
      <w:pPr>
        <w:pStyle w:val="Reference"/>
        <w:ind w:left="286"/>
        <w:rPr>
          <w:rFonts w:ascii="Times New Roman" w:hAnsi="Times New Roman"/>
        </w:rPr>
      </w:pPr>
      <w:r w:rsidRPr="00F7578A">
        <w:rPr>
          <w:lang w:val="pt-BR"/>
        </w:rPr>
        <w:t>&lt;</w:t>
      </w:r>
      <w:hyperlink r:id="rId18" w:history="1">
        <w:r w:rsidR="00A91E54" w:rsidRPr="00E8652F">
          <w:rPr>
            <w:rStyle w:val="Hyperlink"/>
            <w:rFonts w:ascii="Times New Roman" w:hAnsi="Times New Roman"/>
            <w:lang w:val="pt-BR"/>
          </w:rPr>
          <w:t>http://redeglobo.globo.com/globocidadania/noticia/2013/11/pratica-esportiva-faz-bem-para-o-corpo-e-tambem-para-mente.html</w:t>
        </w:r>
      </w:hyperlink>
      <w:r>
        <w:rPr>
          <w:rFonts w:ascii="Times New Roman" w:hAnsi="Times New Roman"/>
          <w:lang w:val="pt-BR"/>
        </w:rPr>
        <w:t>&gt;.</w:t>
      </w:r>
      <w:r w:rsidR="00C44205">
        <w:rPr>
          <w:rFonts w:ascii="Times New Roman" w:hAnsi="Times New Roman"/>
          <w:lang w:val="pt-BR"/>
        </w:rPr>
        <w:t xml:space="preserve"> Acesso em: </w:t>
      </w:r>
      <w:r w:rsidR="00BD3A27" w:rsidRPr="008173EA">
        <w:rPr>
          <w:rFonts w:ascii="Times New Roman" w:hAnsi="Times New Roman"/>
        </w:rPr>
        <w:t>3 mar. 2018.</w:t>
      </w:r>
    </w:p>
    <w:p w:rsidR="00BF43DE" w:rsidRDefault="00A91E54" w:rsidP="00264523">
      <w:pPr>
        <w:pStyle w:val="Reference"/>
        <w:ind w:left="286"/>
        <w:rPr>
          <w:rFonts w:ascii="Times New Roman" w:hAnsi="Times New Roman"/>
          <w:lang w:val="pt-BR"/>
        </w:rPr>
      </w:pPr>
      <w:r w:rsidRPr="00DE64D0">
        <w:rPr>
          <w:rFonts w:ascii="Times New Roman" w:hAnsi="Times New Roman"/>
        </w:rPr>
        <w:lastRenderedPageBreak/>
        <w:t xml:space="preserve">[2] </w:t>
      </w:r>
      <w:r w:rsidR="00B75B76" w:rsidRPr="00DE64D0">
        <w:rPr>
          <w:rFonts w:ascii="Times New Roman" w:hAnsi="Times New Roman"/>
        </w:rPr>
        <w:t xml:space="preserve">GALLOWAY, J.; WILSON, B.; ALLEN, K. Professional ASP.Net MVC 5: 1. ed. </w:t>
      </w:r>
      <w:r w:rsidR="00B75B76" w:rsidRPr="00B75B76">
        <w:rPr>
          <w:rFonts w:ascii="Times New Roman" w:hAnsi="Times New Roman"/>
          <w:lang w:val="pt-BR"/>
        </w:rPr>
        <w:t>Birmingham</w:t>
      </w:r>
      <w:r w:rsidR="00592879">
        <w:rPr>
          <w:rFonts w:ascii="Times New Roman" w:hAnsi="Times New Roman"/>
          <w:lang w:val="pt-BR"/>
        </w:rPr>
        <w:t xml:space="preserve">: </w:t>
      </w:r>
      <w:r w:rsidR="00592879" w:rsidRPr="00592879">
        <w:rPr>
          <w:rFonts w:ascii="Times New Roman" w:hAnsi="Times New Roman"/>
          <w:lang w:val="pt-BR"/>
        </w:rPr>
        <w:t>Wrox Press</w:t>
      </w:r>
      <w:r w:rsidR="00592879">
        <w:rPr>
          <w:rFonts w:ascii="Times New Roman" w:hAnsi="Times New Roman"/>
          <w:lang w:val="pt-BR"/>
        </w:rPr>
        <w:t xml:space="preserve">, </w:t>
      </w:r>
      <w:r w:rsidR="00592879" w:rsidRPr="00592879">
        <w:rPr>
          <w:rFonts w:ascii="Times New Roman" w:hAnsi="Times New Roman"/>
          <w:lang w:val="pt-BR"/>
        </w:rPr>
        <w:t>2014</w:t>
      </w:r>
      <w:r w:rsidR="00592879">
        <w:rPr>
          <w:rFonts w:ascii="Times New Roman" w:hAnsi="Times New Roman"/>
          <w:lang w:val="pt-BR"/>
        </w:rPr>
        <w:t>.</w:t>
      </w:r>
    </w:p>
    <w:p w:rsidR="00A15891" w:rsidRDefault="00BF43DE" w:rsidP="00BF43DE">
      <w:pPr>
        <w:pStyle w:val="Reference"/>
        <w:ind w:left="286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[3]</w:t>
      </w:r>
      <w:r w:rsidR="00264523">
        <w:rPr>
          <w:rFonts w:ascii="Times New Roman" w:hAnsi="Times New Roman"/>
          <w:lang w:val="pt-BR"/>
        </w:rPr>
        <w:t xml:space="preserve"> INTRODUÇÃO AO CORDOVA. Disponível em:</w:t>
      </w:r>
    </w:p>
    <w:p w:rsidR="00BF43DE" w:rsidRDefault="00264523" w:rsidP="00BF43DE">
      <w:pPr>
        <w:pStyle w:val="Reference"/>
        <w:ind w:left="286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&lt;</w:t>
      </w:r>
      <w:hyperlink r:id="rId19" w:history="1">
        <w:r w:rsidRPr="008173EA">
          <w:rPr>
            <w:rStyle w:val="Hyperlink"/>
            <w:lang w:val="pt-BR"/>
          </w:rPr>
          <w:t>https://www.devmedia.com.br/guia/cordova/38321</w:t>
        </w:r>
      </w:hyperlink>
      <w:r>
        <w:rPr>
          <w:rFonts w:ascii="Times New Roman" w:hAnsi="Times New Roman"/>
          <w:lang w:val="pt-BR"/>
        </w:rPr>
        <w:t xml:space="preserve"> &gt;. Acesso em: 07 abril. 2019.  </w:t>
      </w:r>
    </w:p>
    <w:p w:rsidR="00CF7EEC" w:rsidRDefault="00CF7EEC" w:rsidP="00BF43DE">
      <w:pPr>
        <w:pStyle w:val="Reference"/>
        <w:ind w:left="286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[4] </w:t>
      </w:r>
      <w:r w:rsidR="00113525" w:rsidRPr="00113525">
        <w:rPr>
          <w:rFonts w:ascii="Times New Roman" w:hAnsi="Times New Roman"/>
          <w:lang w:val="pt-BR"/>
        </w:rPr>
        <w:t>MICROSOFT AZURE: O GUIA COMPLETO DE TUDO QUE VOCÊ PRECISA SABER</w:t>
      </w:r>
      <w:r>
        <w:rPr>
          <w:rFonts w:ascii="Times New Roman" w:hAnsi="Times New Roman"/>
          <w:lang w:val="pt-BR"/>
        </w:rPr>
        <w:t xml:space="preserve">. Disponível em: </w:t>
      </w:r>
    </w:p>
    <w:p w:rsidR="00224F42" w:rsidRDefault="00CF7EEC" w:rsidP="00224F42">
      <w:pPr>
        <w:pStyle w:val="Reference"/>
        <w:ind w:left="286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&lt;</w:t>
      </w:r>
      <w:hyperlink r:id="rId20" w:history="1">
        <w:r w:rsidR="00C10DB9" w:rsidRPr="005A51E2">
          <w:rPr>
            <w:rStyle w:val="Hyperlink"/>
            <w:lang w:val="pt-BR"/>
          </w:rPr>
          <w:t>https://brasil.softlinegroup.com/sobre-a-empresa/blog/microsoft-azure-o-guia-completo-de-tudo-que-voce-precisa-saber</w:t>
        </w:r>
      </w:hyperlink>
      <w:r>
        <w:rPr>
          <w:rFonts w:ascii="Times New Roman" w:hAnsi="Times New Roman"/>
          <w:lang w:val="pt-BR"/>
        </w:rPr>
        <w:t xml:space="preserve">&gt;. </w:t>
      </w:r>
      <w:r w:rsidR="00113525">
        <w:rPr>
          <w:rFonts w:ascii="Times New Roman" w:hAnsi="Times New Roman"/>
          <w:lang w:val="pt-BR"/>
        </w:rPr>
        <w:t>Acesso em: 07 abril. 2019.</w:t>
      </w:r>
    </w:p>
    <w:p w:rsidR="00224F42" w:rsidRDefault="00224F42" w:rsidP="00224F42">
      <w:pPr>
        <w:pStyle w:val="Reference"/>
        <w:ind w:left="286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[5] GEARHOST CARACTERÍSTICAS. Disponível em: </w:t>
      </w:r>
    </w:p>
    <w:p w:rsidR="00224F42" w:rsidRDefault="00224F42" w:rsidP="00224F42">
      <w:pPr>
        <w:pStyle w:val="Reference"/>
        <w:ind w:left="286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&lt;</w:t>
      </w:r>
      <w:hyperlink r:id="rId21" w:history="1">
        <w:r w:rsidR="00C10DB9" w:rsidRPr="005A51E2">
          <w:rPr>
            <w:rStyle w:val="Hyperlink"/>
          </w:rPr>
          <w:t>https://www.gearhost.com/features</w:t>
        </w:r>
      </w:hyperlink>
      <w:r>
        <w:rPr>
          <w:rFonts w:ascii="Times New Roman" w:hAnsi="Times New Roman"/>
          <w:lang w:val="pt-BR"/>
        </w:rPr>
        <w:t>&gt;. Acesso em: 08 abril. 2019.</w:t>
      </w:r>
    </w:p>
    <w:p w:rsidR="007641D6" w:rsidRDefault="007641D6" w:rsidP="007641D6">
      <w:pPr>
        <w:pStyle w:val="Reference"/>
        <w:ind w:left="286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DIÁRIO DE BORDO:</w:t>
      </w:r>
    </w:p>
    <w:p w:rsidR="007641D6" w:rsidRPr="00095A8F" w:rsidRDefault="007641D6" w:rsidP="007641D6">
      <w:pPr>
        <w:pStyle w:val="Reference"/>
        <w:ind w:left="286"/>
        <w:jc w:val="left"/>
        <w:rPr>
          <w:rFonts w:ascii="Times New Roman" w:hAnsi="Times New Roman"/>
          <w:lang w:val="pt-BR"/>
        </w:rPr>
      </w:pPr>
      <w:r w:rsidRPr="00F7578A">
        <w:rPr>
          <w:lang w:val="pt-BR"/>
        </w:rPr>
        <w:t>&lt;</w:t>
      </w:r>
      <w:hyperlink r:id="rId22" w:history="1">
        <w:r w:rsidRPr="009C2AC6">
          <w:rPr>
            <w:rStyle w:val="Hyperlink"/>
          </w:rPr>
          <w:t>https://docs.google.com/document/d/1pyy_ejLaNQxRMgrJsJx6AgHxg1jao_qT8Y4CJf-1clM/edit</w:t>
        </w:r>
      </w:hyperlink>
      <w:r>
        <w:rPr>
          <w:rFonts w:ascii="Times New Roman" w:hAnsi="Times New Roman"/>
          <w:lang w:val="pt-BR"/>
        </w:rPr>
        <w:t>&gt;.</w:t>
      </w:r>
    </w:p>
    <w:sectPr w:rsidR="007641D6" w:rsidRPr="00095A8F" w:rsidSect="0020167F">
      <w:headerReference w:type="even" r:id="rId23"/>
      <w:headerReference w:type="default" r:id="rId24"/>
      <w:footerReference w:type="even" r:id="rId25"/>
      <w:footerReference w:type="first" r:id="rId26"/>
      <w:type w:val="continuous"/>
      <w:pgSz w:w="11907" w:h="16840" w:code="9"/>
      <w:pgMar w:top="1701" w:right="1701" w:bottom="1418" w:left="1701" w:header="964" w:footer="964" w:gutter="0"/>
      <w:pgNumType w:start="101"/>
      <w:cols w:space="454" w:equalWidth="0">
        <w:col w:w="8505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041B" w:rsidRDefault="009F041B">
      <w:r>
        <w:separator/>
      </w:r>
    </w:p>
  </w:endnote>
  <w:endnote w:type="continuationSeparator" w:id="0">
    <w:p w:rsidR="009F041B" w:rsidRDefault="009F0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C4C" w:rsidRDefault="005E5C4C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C4C" w:rsidRDefault="005E5C4C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C4C" w:rsidRDefault="005E5C4C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C4C" w:rsidRDefault="005E5C4C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041B" w:rsidRDefault="009F041B">
      <w:r>
        <w:separator/>
      </w:r>
    </w:p>
  </w:footnote>
  <w:footnote w:type="continuationSeparator" w:id="0">
    <w:p w:rsidR="009F041B" w:rsidRDefault="009F0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C4C" w:rsidRPr="00EC49FE" w:rsidRDefault="007B15B3">
    <w:pPr>
      <w:framePr w:wrap="around" w:vAnchor="text" w:hAnchor="margin" w:xAlign="inside" w:y="1"/>
      <w:rPr>
        <w:lang w:val="pt-BR"/>
      </w:rPr>
    </w:pPr>
    <w:r>
      <w:fldChar w:fldCharType="begin"/>
    </w:r>
    <w:r w:rsidR="005E5C4C" w:rsidRPr="00EC49FE">
      <w:rPr>
        <w:lang w:val="pt-BR"/>
      </w:rPr>
      <w:instrText xml:space="preserve">PAGE  </w:instrText>
    </w:r>
    <w:r>
      <w:fldChar w:fldCharType="separate"/>
    </w:r>
    <w:r w:rsidR="005E5C4C" w:rsidRPr="00EC49FE">
      <w:rPr>
        <w:noProof/>
        <w:lang w:val="pt-BR"/>
      </w:rPr>
      <w:t>102</w:t>
    </w:r>
    <w:r>
      <w:fldChar w:fldCharType="end"/>
    </w:r>
  </w:p>
  <w:p w:rsidR="005E5C4C" w:rsidRPr="00EC49FE" w:rsidRDefault="005E5C4C">
    <w:pPr>
      <w:jc w:val="right"/>
      <w:rPr>
        <w:lang w:val="pt-BR"/>
      </w:rPr>
    </w:pPr>
    <w:r w:rsidRPr="00EC49FE">
      <w:rPr>
        <w:lang w:val="pt-BR"/>
      </w:rPr>
      <w:t>S. Sandri, J. Stolfi, L.Velho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C4C" w:rsidRDefault="005E5C4C">
    <w:pPr>
      <w:framePr w:wrap="around" w:vAnchor="text" w:hAnchor="margin" w:xAlign="inside" w:y="1"/>
    </w:pPr>
  </w:p>
  <w:p w:rsidR="005E5C4C" w:rsidRDefault="005E5C4C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C4C" w:rsidRPr="00EC49FE" w:rsidRDefault="007B15B3">
    <w:pPr>
      <w:framePr w:wrap="around" w:vAnchor="text" w:hAnchor="margin" w:xAlign="inside" w:y="1"/>
      <w:rPr>
        <w:lang w:val="pt-BR"/>
      </w:rPr>
    </w:pPr>
    <w:r>
      <w:fldChar w:fldCharType="begin"/>
    </w:r>
    <w:r w:rsidR="005E5C4C" w:rsidRPr="00EC49FE">
      <w:rPr>
        <w:lang w:val="pt-BR"/>
      </w:rPr>
      <w:instrText xml:space="preserve">PAGE  </w:instrText>
    </w:r>
    <w:r>
      <w:fldChar w:fldCharType="separate"/>
    </w:r>
    <w:r w:rsidR="005E5C4C" w:rsidRPr="00EC49FE">
      <w:rPr>
        <w:noProof/>
        <w:lang w:val="pt-BR"/>
      </w:rPr>
      <w:t>102</w:t>
    </w:r>
    <w:r>
      <w:fldChar w:fldCharType="end"/>
    </w:r>
  </w:p>
  <w:p w:rsidR="005E5C4C" w:rsidRPr="00EC49FE" w:rsidRDefault="005E5C4C">
    <w:pPr>
      <w:jc w:val="right"/>
      <w:rPr>
        <w:lang w:val="pt-BR"/>
      </w:rPr>
    </w:pPr>
    <w:r w:rsidRPr="00EC49FE">
      <w:rPr>
        <w:lang w:val="pt-BR"/>
      </w:rPr>
      <w:t>S. Sandri, J. Stolfi, L.Velho</w:t>
    </w:r>
  </w:p>
  <w:p w:rsidR="005E5C4C" w:rsidRPr="002533C1" w:rsidRDefault="005E5C4C">
    <w:pPr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C4C" w:rsidRDefault="005E5C4C">
    <w:pPr>
      <w:framePr w:wrap="around" w:vAnchor="text" w:hAnchor="margin" w:xAlign="inside" w:y="1"/>
    </w:pPr>
  </w:p>
  <w:p w:rsidR="005E5C4C" w:rsidRDefault="005E5C4C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6885FC6"/>
    <w:multiLevelType w:val="hybridMultilevel"/>
    <w:tmpl w:val="B70A794E"/>
    <w:lvl w:ilvl="0" w:tplc="14BA9C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9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49FE"/>
    <w:rsid w:val="00000223"/>
    <w:rsid w:val="000054EA"/>
    <w:rsid w:val="0001149C"/>
    <w:rsid w:val="00011B17"/>
    <w:rsid w:val="00011C39"/>
    <w:rsid w:val="000129B0"/>
    <w:rsid w:val="0001555C"/>
    <w:rsid w:val="00017242"/>
    <w:rsid w:val="00022497"/>
    <w:rsid w:val="00025751"/>
    <w:rsid w:val="0003353F"/>
    <w:rsid w:val="00043D9F"/>
    <w:rsid w:val="00052564"/>
    <w:rsid w:val="00056026"/>
    <w:rsid w:val="00057E43"/>
    <w:rsid w:val="00070161"/>
    <w:rsid w:val="000738E2"/>
    <w:rsid w:val="000746D0"/>
    <w:rsid w:val="0007478F"/>
    <w:rsid w:val="00080A72"/>
    <w:rsid w:val="00083D6A"/>
    <w:rsid w:val="000956BD"/>
    <w:rsid w:val="00095A8F"/>
    <w:rsid w:val="000A7AFE"/>
    <w:rsid w:val="000B33A3"/>
    <w:rsid w:val="000B3736"/>
    <w:rsid w:val="000C0ECE"/>
    <w:rsid w:val="000C54F3"/>
    <w:rsid w:val="000C79FB"/>
    <w:rsid w:val="000D0DF4"/>
    <w:rsid w:val="000D17BA"/>
    <w:rsid w:val="000D3B69"/>
    <w:rsid w:val="000D481C"/>
    <w:rsid w:val="000D792A"/>
    <w:rsid w:val="000E0188"/>
    <w:rsid w:val="000F0309"/>
    <w:rsid w:val="000F264A"/>
    <w:rsid w:val="000F2AD8"/>
    <w:rsid w:val="000F49D1"/>
    <w:rsid w:val="000F6531"/>
    <w:rsid w:val="000F7AA5"/>
    <w:rsid w:val="00104054"/>
    <w:rsid w:val="00110D91"/>
    <w:rsid w:val="00113525"/>
    <w:rsid w:val="00115621"/>
    <w:rsid w:val="00116A7C"/>
    <w:rsid w:val="001173DA"/>
    <w:rsid w:val="00125A93"/>
    <w:rsid w:val="001268D0"/>
    <w:rsid w:val="00135D74"/>
    <w:rsid w:val="001372FC"/>
    <w:rsid w:val="001438CA"/>
    <w:rsid w:val="00143C2B"/>
    <w:rsid w:val="001533E1"/>
    <w:rsid w:val="0015467D"/>
    <w:rsid w:val="00155E43"/>
    <w:rsid w:val="00164363"/>
    <w:rsid w:val="001659CB"/>
    <w:rsid w:val="00167F3E"/>
    <w:rsid w:val="00170230"/>
    <w:rsid w:val="001704CF"/>
    <w:rsid w:val="0017200C"/>
    <w:rsid w:val="00172E62"/>
    <w:rsid w:val="00173CEC"/>
    <w:rsid w:val="00174D03"/>
    <w:rsid w:val="001827EF"/>
    <w:rsid w:val="00183A00"/>
    <w:rsid w:val="00185BF7"/>
    <w:rsid w:val="00187344"/>
    <w:rsid w:val="00190583"/>
    <w:rsid w:val="0019451A"/>
    <w:rsid w:val="00194FCA"/>
    <w:rsid w:val="001A222E"/>
    <w:rsid w:val="001B0861"/>
    <w:rsid w:val="001C06F2"/>
    <w:rsid w:val="001C10FE"/>
    <w:rsid w:val="001D1433"/>
    <w:rsid w:val="001D1B9A"/>
    <w:rsid w:val="001D6AFC"/>
    <w:rsid w:val="001E136D"/>
    <w:rsid w:val="001F3068"/>
    <w:rsid w:val="001F4203"/>
    <w:rsid w:val="001F576B"/>
    <w:rsid w:val="001F6044"/>
    <w:rsid w:val="0020167F"/>
    <w:rsid w:val="00207AFB"/>
    <w:rsid w:val="002113EC"/>
    <w:rsid w:val="00216730"/>
    <w:rsid w:val="00222698"/>
    <w:rsid w:val="00223661"/>
    <w:rsid w:val="00224F42"/>
    <w:rsid w:val="0022582D"/>
    <w:rsid w:val="002328A1"/>
    <w:rsid w:val="00237281"/>
    <w:rsid w:val="00240A72"/>
    <w:rsid w:val="002459E6"/>
    <w:rsid w:val="002469A4"/>
    <w:rsid w:val="0025012A"/>
    <w:rsid w:val="002533C1"/>
    <w:rsid w:val="0025498C"/>
    <w:rsid w:val="0025722C"/>
    <w:rsid w:val="00262215"/>
    <w:rsid w:val="00264523"/>
    <w:rsid w:val="0027078D"/>
    <w:rsid w:val="00271ECC"/>
    <w:rsid w:val="002900DB"/>
    <w:rsid w:val="00290562"/>
    <w:rsid w:val="00291748"/>
    <w:rsid w:val="00295AA5"/>
    <w:rsid w:val="002B4741"/>
    <w:rsid w:val="002B788C"/>
    <w:rsid w:val="002C7E29"/>
    <w:rsid w:val="002E55A4"/>
    <w:rsid w:val="002F7097"/>
    <w:rsid w:val="002F7BA8"/>
    <w:rsid w:val="003044C6"/>
    <w:rsid w:val="003112B6"/>
    <w:rsid w:val="003169E0"/>
    <w:rsid w:val="00321F59"/>
    <w:rsid w:val="00322B89"/>
    <w:rsid w:val="0032565D"/>
    <w:rsid w:val="0033333B"/>
    <w:rsid w:val="00337D96"/>
    <w:rsid w:val="003526F3"/>
    <w:rsid w:val="00353404"/>
    <w:rsid w:val="00354428"/>
    <w:rsid w:val="00354B43"/>
    <w:rsid w:val="0036287C"/>
    <w:rsid w:val="003632AA"/>
    <w:rsid w:val="00363D2F"/>
    <w:rsid w:val="00364012"/>
    <w:rsid w:val="00365613"/>
    <w:rsid w:val="003701CC"/>
    <w:rsid w:val="0037788F"/>
    <w:rsid w:val="003823C7"/>
    <w:rsid w:val="00383552"/>
    <w:rsid w:val="0039084B"/>
    <w:rsid w:val="0039369B"/>
    <w:rsid w:val="003A0629"/>
    <w:rsid w:val="003B5B4B"/>
    <w:rsid w:val="003C25DE"/>
    <w:rsid w:val="003C4187"/>
    <w:rsid w:val="003C5D8E"/>
    <w:rsid w:val="003D1C49"/>
    <w:rsid w:val="003E0540"/>
    <w:rsid w:val="003E0E99"/>
    <w:rsid w:val="003E2A6D"/>
    <w:rsid w:val="003E3E59"/>
    <w:rsid w:val="003F4556"/>
    <w:rsid w:val="00400DA1"/>
    <w:rsid w:val="004023B2"/>
    <w:rsid w:val="00404FF6"/>
    <w:rsid w:val="00405947"/>
    <w:rsid w:val="004071AA"/>
    <w:rsid w:val="00413065"/>
    <w:rsid w:val="00414974"/>
    <w:rsid w:val="00422A4D"/>
    <w:rsid w:val="00434C70"/>
    <w:rsid w:val="00434C84"/>
    <w:rsid w:val="0044370A"/>
    <w:rsid w:val="0044484B"/>
    <w:rsid w:val="004448B9"/>
    <w:rsid w:val="00444AD7"/>
    <w:rsid w:val="00453E15"/>
    <w:rsid w:val="00460911"/>
    <w:rsid w:val="004649A2"/>
    <w:rsid w:val="00466D0F"/>
    <w:rsid w:val="00471CD2"/>
    <w:rsid w:val="0047325C"/>
    <w:rsid w:val="0047433D"/>
    <w:rsid w:val="004A1D36"/>
    <w:rsid w:val="004A323F"/>
    <w:rsid w:val="004A45FD"/>
    <w:rsid w:val="004A4FEF"/>
    <w:rsid w:val="004A5647"/>
    <w:rsid w:val="004A5825"/>
    <w:rsid w:val="004B0A23"/>
    <w:rsid w:val="004B6198"/>
    <w:rsid w:val="004C7183"/>
    <w:rsid w:val="004D23C1"/>
    <w:rsid w:val="004D4970"/>
    <w:rsid w:val="004D4C2C"/>
    <w:rsid w:val="004D7A78"/>
    <w:rsid w:val="005000B2"/>
    <w:rsid w:val="005062F5"/>
    <w:rsid w:val="00510099"/>
    <w:rsid w:val="005107A6"/>
    <w:rsid w:val="00511711"/>
    <w:rsid w:val="00514976"/>
    <w:rsid w:val="00516CD8"/>
    <w:rsid w:val="005238D6"/>
    <w:rsid w:val="00531042"/>
    <w:rsid w:val="00533346"/>
    <w:rsid w:val="00535CD6"/>
    <w:rsid w:val="00540AB3"/>
    <w:rsid w:val="00547AE5"/>
    <w:rsid w:val="00550DC7"/>
    <w:rsid w:val="00556B9F"/>
    <w:rsid w:val="00560F8B"/>
    <w:rsid w:val="00577A5B"/>
    <w:rsid w:val="0058210C"/>
    <w:rsid w:val="005842ED"/>
    <w:rsid w:val="00586F81"/>
    <w:rsid w:val="00592879"/>
    <w:rsid w:val="00592F70"/>
    <w:rsid w:val="0059342E"/>
    <w:rsid w:val="005B0997"/>
    <w:rsid w:val="005B35CD"/>
    <w:rsid w:val="005B4D2C"/>
    <w:rsid w:val="005C3740"/>
    <w:rsid w:val="005C52A6"/>
    <w:rsid w:val="005E0A94"/>
    <w:rsid w:val="005E4CB6"/>
    <w:rsid w:val="005E5C4C"/>
    <w:rsid w:val="005F0FDA"/>
    <w:rsid w:val="005F1919"/>
    <w:rsid w:val="005F3552"/>
    <w:rsid w:val="005F68BD"/>
    <w:rsid w:val="00602C71"/>
    <w:rsid w:val="00603861"/>
    <w:rsid w:val="00611D05"/>
    <w:rsid w:val="0062116C"/>
    <w:rsid w:val="00621BC0"/>
    <w:rsid w:val="0062339A"/>
    <w:rsid w:val="00625BEC"/>
    <w:rsid w:val="00627342"/>
    <w:rsid w:val="00630A3F"/>
    <w:rsid w:val="00633A43"/>
    <w:rsid w:val="00646558"/>
    <w:rsid w:val="00656AE0"/>
    <w:rsid w:val="006639D7"/>
    <w:rsid w:val="00671D2F"/>
    <w:rsid w:val="00676E05"/>
    <w:rsid w:val="0068010F"/>
    <w:rsid w:val="0068092C"/>
    <w:rsid w:val="00681F51"/>
    <w:rsid w:val="0069120B"/>
    <w:rsid w:val="006A0899"/>
    <w:rsid w:val="006A63B0"/>
    <w:rsid w:val="006B1169"/>
    <w:rsid w:val="006B6310"/>
    <w:rsid w:val="006B72FD"/>
    <w:rsid w:val="006C0924"/>
    <w:rsid w:val="006D3D0C"/>
    <w:rsid w:val="006E626F"/>
    <w:rsid w:val="006E7C91"/>
    <w:rsid w:val="006F1D62"/>
    <w:rsid w:val="006F6EFF"/>
    <w:rsid w:val="00701026"/>
    <w:rsid w:val="007017F9"/>
    <w:rsid w:val="0071052C"/>
    <w:rsid w:val="00710C37"/>
    <w:rsid w:val="00712184"/>
    <w:rsid w:val="00715114"/>
    <w:rsid w:val="007158C2"/>
    <w:rsid w:val="0072033F"/>
    <w:rsid w:val="00721ABF"/>
    <w:rsid w:val="0073014B"/>
    <w:rsid w:val="007551E2"/>
    <w:rsid w:val="007641D6"/>
    <w:rsid w:val="0076521C"/>
    <w:rsid w:val="0076680B"/>
    <w:rsid w:val="00766C9D"/>
    <w:rsid w:val="0077097C"/>
    <w:rsid w:val="00772CF0"/>
    <w:rsid w:val="0077452E"/>
    <w:rsid w:val="0077748C"/>
    <w:rsid w:val="0078788C"/>
    <w:rsid w:val="00792A55"/>
    <w:rsid w:val="00793EEE"/>
    <w:rsid w:val="00794530"/>
    <w:rsid w:val="00795DDA"/>
    <w:rsid w:val="007972A5"/>
    <w:rsid w:val="007A259B"/>
    <w:rsid w:val="007A522E"/>
    <w:rsid w:val="007A5B6B"/>
    <w:rsid w:val="007A7971"/>
    <w:rsid w:val="007B010A"/>
    <w:rsid w:val="007B14FA"/>
    <w:rsid w:val="007B15B3"/>
    <w:rsid w:val="007B39CE"/>
    <w:rsid w:val="007B4B4C"/>
    <w:rsid w:val="007B6E2A"/>
    <w:rsid w:val="007C3564"/>
    <w:rsid w:val="007C4987"/>
    <w:rsid w:val="007C79D9"/>
    <w:rsid w:val="007D28EB"/>
    <w:rsid w:val="007D2AFA"/>
    <w:rsid w:val="007E50A2"/>
    <w:rsid w:val="007E5BDD"/>
    <w:rsid w:val="007F250E"/>
    <w:rsid w:val="00801D2F"/>
    <w:rsid w:val="00805F02"/>
    <w:rsid w:val="008119F7"/>
    <w:rsid w:val="008142F2"/>
    <w:rsid w:val="00815D53"/>
    <w:rsid w:val="008165D2"/>
    <w:rsid w:val="008173EA"/>
    <w:rsid w:val="00834853"/>
    <w:rsid w:val="00840EBE"/>
    <w:rsid w:val="0084316A"/>
    <w:rsid w:val="008442DF"/>
    <w:rsid w:val="0086307F"/>
    <w:rsid w:val="00865D1A"/>
    <w:rsid w:val="00866907"/>
    <w:rsid w:val="00866E84"/>
    <w:rsid w:val="008779A0"/>
    <w:rsid w:val="0088262E"/>
    <w:rsid w:val="00892EFF"/>
    <w:rsid w:val="0089372A"/>
    <w:rsid w:val="008B1055"/>
    <w:rsid w:val="008B17E3"/>
    <w:rsid w:val="008B2696"/>
    <w:rsid w:val="008B7068"/>
    <w:rsid w:val="008C04F2"/>
    <w:rsid w:val="008C330F"/>
    <w:rsid w:val="008C3B82"/>
    <w:rsid w:val="008C6840"/>
    <w:rsid w:val="008C6938"/>
    <w:rsid w:val="008D2B6C"/>
    <w:rsid w:val="008D792F"/>
    <w:rsid w:val="008E538F"/>
    <w:rsid w:val="008E72A4"/>
    <w:rsid w:val="008F35A9"/>
    <w:rsid w:val="00901F08"/>
    <w:rsid w:val="009020B2"/>
    <w:rsid w:val="009028D0"/>
    <w:rsid w:val="009029AE"/>
    <w:rsid w:val="00912539"/>
    <w:rsid w:val="00920224"/>
    <w:rsid w:val="0092108B"/>
    <w:rsid w:val="0092301E"/>
    <w:rsid w:val="00924F14"/>
    <w:rsid w:val="00926FD3"/>
    <w:rsid w:val="00934095"/>
    <w:rsid w:val="009369DC"/>
    <w:rsid w:val="00943828"/>
    <w:rsid w:val="00950A2F"/>
    <w:rsid w:val="00956B88"/>
    <w:rsid w:val="00973AAC"/>
    <w:rsid w:val="009749EB"/>
    <w:rsid w:val="00977226"/>
    <w:rsid w:val="00991809"/>
    <w:rsid w:val="009A3683"/>
    <w:rsid w:val="009B4483"/>
    <w:rsid w:val="009B4C1F"/>
    <w:rsid w:val="009C40B6"/>
    <w:rsid w:val="009C5D34"/>
    <w:rsid w:val="009C66C4"/>
    <w:rsid w:val="009E5BC1"/>
    <w:rsid w:val="009F041B"/>
    <w:rsid w:val="009F4A5A"/>
    <w:rsid w:val="009F5B30"/>
    <w:rsid w:val="00A03AFD"/>
    <w:rsid w:val="00A03C6B"/>
    <w:rsid w:val="00A04D56"/>
    <w:rsid w:val="00A04E6B"/>
    <w:rsid w:val="00A0651D"/>
    <w:rsid w:val="00A15891"/>
    <w:rsid w:val="00A1699B"/>
    <w:rsid w:val="00A27530"/>
    <w:rsid w:val="00A35BD7"/>
    <w:rsid w:val="00A37DBA"/>
    <w:rsid w:val="00A42815"/>
    <w:rsid w:val="00A4324E"/>
    <w:rsid w:val="00A479B7"/>
    <w:rsid w:val="00A5338F"/>
    <w:rsid w:val="00A54201"/>
    <w:rsid w:val="00A67305"/>
    <w:rsid w:val="00A7292D"/>
    <w:rsid w:val="00A77143"/>
    <w:rsid w:val="00A873BB"/>
    <w:rsid w:val="00A91E54"/>
    <w:rsid w:val="00AA49AA"/>
    <w:rsid w:val="00AC2EF3"/>
    <w:rsid w:val="00AC72C4"/>
    <w:rsid w:val="00AD0A46"/>
    <w:rsid w:val="00AD1B22"/>
    <w:rsid w:val="00AE0AED"/>
    <w:rsid w:val="00AE41F9"/>
    <w:rsid w:val="00AF0EB6"/>
    <w:rsid w:val="00AF2924"/>
    <w:rsid w:val="00B00F43"/>
    <w:rsid w:val="00B03FFB"/>
    <w:rsid w:val="00B06F1E"/>
    <w:rsid w:val="00B07114"/>
    <w:rsid w:val="00B15E99"/>
    <w:rsid w:val="00B16E1E"/>
    <w:rsid w:val="00B20036"/>
    <w:rsid w:val="00B40539"/>
    <w:rsid w:val="00B405E1"/>
    <w:rsid w:val="00B4541E"/>
    <w:rsid w:val="00B4568A"/>
    <w:rsid w:val="00B52286"/>
    <w:rsid w:val="00B744B1"/>
    <w:rsid w:val="00B75333"/>
    <w:rsid w:val="00B75B76"/>
    <w:rsid w:val="00B8197E"/>
    <w:rsid w:val="00B83D1A"/>
    <w:rsid w:val="00BA029E"/>
    <w:rsid w:val="00BA3AC8"/>
    <w:rsid w:val="00BA5001"/>
    <w:rsid w:val="00BA574B"/>
    <w:rsid w:val="00BB3B07"/>
    <w:rsid w:val="00BB3E95"/>
    <w:rsid w:val="00BC6DCD"/>
    <w:rsid w:val="00BD3A27"/>
    <w:rsid w:val="00BD7752"/>
    <w:rsid w:val="00BE3C12"/>
    <w:rsid w:val="00BF07B0"/>
    <w:rsid w:val="00BF43DE"/>
    <w:rsid w:val="00BF6DC8"/>
    <w:rsid w:val="00C02984"/>
    <w:rsid w:val="00C033EB"/>
    <w:rsid w:val="00C10DB9"/>
    <w:rsid w:val="00C206C9"/>
    <w:rsid w:val="00C20BCF"/>
    <w:rsid w:val="00C23B48"/>
    <w:rsid w:val="00C27A84"/>
    <w:rsid w:val="00C3594B"/>
    <w:rsid w:val="00C364CB"/>
    <w:rsid w:val="00C36DA1"/>
    <w:rsid w:val="00C44205"/>
    <w:rsid w:val="00C446D8"/>
    <w:rsid w:val="00C46F8D"/>
    <w:rsid w:val="00C51C18"/>
    <w:rsid w:val="00C53F62"/>
    <w:rsid w:val="00C65BE6"/>
    <w:rsid w:val="00C66FED"/>
    <w:rsid w:val="00C72B0C"/>
    <w:rsid w:val="00C800E4"/>
    <w:rsid w:val="00C830BD"/>
    <w:rsid w:val="00C92F97"/>
    <w:rsid w:val="00CA313B"/>
    <w:rsid w:val="00CB038E"/>
    <w:rsid w:val="00CB3961"/>
    <w:rsid w:val="00CB6695"/>
    <w:rsid w:val="00CC071E"/>
    <w:rsid w:val="00CC1A8A"/>
    <w:rsid w:val="00CC22F6"/>
    <w:rsid w:val="00CC2ABB"/>
    <w:rsid w:val="00CE31E7"/>
    <w:rsid w:val="00CE6EBC"/>
    <w:rsid w:val="00CF1696"/>
    <w:rsid w:val="00CF271A"/>
    <w:rsid w:val="00CF56D6"/>
    <w:rsid w:val="00CF7EEC"/>
    <w:rsid w:val="00D10669"/>
    <w:rsid w:val="00D200DF"/>
    <w:rsid w:val="00D21ED9"/>
    <w:rsid w:val="00D23A9C"/>
    <w:rsid w:val="00D27729"/>
    <w:rsid w:val="00D31CD0"/>
    <w:rsid w:val="00D42935"/>
    <w:rsid w:val="00D50E74"/>
    <w:rsid w:val="00D50FCC"/>
    <w:rsid w:val="00D53078"/>
    <w:rsid w:val="00D53200"/>
    <w:rsid w:val="00D5798E"/>
    <w:rsid w:val="00D60622"/>
    <w:rsid w:val="00D63937"/>
    <w:rsid w:val="00D66928"/>
    <w:rsid w:val="00D66AD9"/>
    <w:rsid w:val="00D75F5F"/>
    <w:rsid w:val="00D80329"/>
    <w:rsid w:val="00D82857"/>
    <w:rsid w:val="00D87358"/>
    <w:rsid w:val="00D9346C"/>
    <w:rsid w:val="00D93B6A"/>
    <w:rsid w:val="00D974CB"/>
    <w:rsid w:val="00DA03E1"/>
    <w:rsid w:val="00DA2541"/>
    <w:rsid w:val="00DB333D"/>
    <w:rsid w:val="00DB36A1"/>
    <w:rsid w:val="00DC776F"/>
    <w:rsid w:val="00DC77F2"/>
    <w:rsid w:val="00DD0719"/>
    <w:rsid w:val="00DD0DD3"/>
    <w:rsid w:val="00DD4667"/>
    <w:rsid w:val="00DD4EF7"/>
    <w:rsid w:val="00DD7834"/>
    <w:rsid w:val="00DE5511"/>
    <w:rsid w:val="00DE64D0"/>
    <w:rsid w:val="00DE6779"/>
    <w:rsid w:val="00DF18DB"/>
    <w:rsid w:val="00DF6BFA"/>
    <w:rsid w:val="00E002CA"/>
    <w:rsid w:val="00E04DDD"/>
    <w:rsid w:val="00E052E7"/>
    <w:rsid w:val="00E16465"/>
    <w:rsid w:val="00E213A3"/>
    <w:rsid w:val="00E340E5"/>
    <w:rsid w:val="00E413F6"/>
    <w:rsid w:val="00E65315"/>
    <w:rsid w:val="00E65ADC"/>
    <w:rsid w:val="00E7129B"/>
    <w:rsid w:val="00E81067"/>
    <w:rsid w:val="00E83C56"/>
    <w:rsid w:val="00E86060"/>
    <w:rsid w:val="00E92986"/>
    <w:rsid w:val="00E94707"/>
    <w:rsid w:val="00EA14F0"/>
    <w:rsid w:val="00EA5187"/>
    <w:rsid w:val="00EB51F3"/>
    <w:rsid w:val="00EB77C0"/>
    <w:rsid w:val="00EC49FE"/>
    <w:rsid w:val="00ED2E45"/>
    <w:rsid w:val="00ED3931"/>
    <w:rsid w:val="00ED4B33"/>
    <w:rsid w:val="00ED562F"/>
    <w:rsid w:val="00EE70EF"/>
    <w:rsid w:val="00EF25B7"/>
    <w:rsid w:val="00F04D89"/>
    <w:rsid w:val="00F05E7F"/>
    <w:rsid w:val="00F1432F"/>
    <w:rsid w:val="00F1693C"/>
    <w:rsid w:val="00F16DE3"/>
    <w:rsid w:val="00F23314"/>
    <w:rsid w:val="00F265F5"/>
    <w:rsid w:val="00F31713"/>
    <w:rsid w:val="00F44505"/>
    <w:rsid w:val="00F44B34"/>
    <w:rsid w:val="00F47372"/>
    <w:rsid w:val="00F56424"/>
    <w:rsid w:val="00F60030"/>
    <w:rsid w:val="00F6171B"/>
    <w:rsid w:val="00F70FEC"/>
    <w:rsid w:val="00F72C6D"/>
    <w:rsid w:val="00F736EA"/>
    <w:rsid w:val="00F73898"/>
    <w:rsid w:val="00F7578A"/>
    <w:rsid w:val="00F76A50"/>
    <w:rsid w:val="00F80424"/>
    <w:rsid w:val="00F819F9"/>
    <w:rsid w:val="00F86A4A"/>
    <w:rsid w:val="00F8753B"/>
    <w:rsid w:val="00F92072"/>
    <w:rsid w:val="00F966A4"/>
    <w:rsid w:val="00FA758A"/>
    <w:rsid w:val="00FB191C"/>
    <w:rsid w:val="00FC189F"/>
    <w:rsid w:val="00FC3D7E"/>
    <w:rsid w:val="00FC4CC4"/>
    <w:rsid w:val="00FD7D58"/>
    <w:rsid w:val="00FE0A67"/>
    <w:rsid w:val="00FE30B3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0E960F"/>
  <w15:docId w15:val="{36105B2A-1FCF-4708-962B-A2272437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19F7"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link w:val="Ttulo1Char"/>
    <w:qFormat/>
    <w:rsid w:val="007B15B3"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rsid w:val="007B15B3"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7B15B3"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rsid w:val="007B15B3"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7B15B3"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styleId="Rodap">
    <w:name w:val="footer"/>
    <w:basedOn w:val="Normal"/>
    <w:link w:val="RodapChar"/>
    <w:rsid w:val="00FC189F"/>
    <w:pPr>
      <w:tabs>
        <w:tab w:val="clear" w:pos="720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FC189F"/>
    <w:rPr>
      <w:rFonts w:ascii="Times" w:hAnsi="Times"/>
      <w:sz w:val="24"/>
      <w:lang w:val="en-US"/>
    </w:rPr>
  </w:style>
  <w:style w:type="paragraph" w:styleId="Cabealho">
    <w:name w:val="header"/>
    <w:basedOn w:val="Normal"/>
    <w:link w:val="CabealhoChar"/>
    <w:rsid w:val="00FC189F"/>
    <w:pPr>
      <w:tabs>
        <w:tab w:val="clear" w:pos="720"/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C189F"/>
    <w:rPr>
      <w:rFonts w:ascii="Times" w:hAnsi="Times"/>
      <w:sz w:val="24"/>
      <w:lang w:val="en-US"/>
    </w:rPr>
  </w:style>
  <w:style w:type="table" w:styleId="Tabelacomgrade">
    <w:name w:val="Table Grid"/>
    <w:basedOn w:val="Tabelanormal"/>
    <w:uiPriority w:val="39"/>
    <w:rsid w:val="00D75F5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rsid w:val="005F3552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rsid w:val="000C79FB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0C79FB"/>
    <w:rPr>
      <w:rFonts w:ascii="Tahoma" w:hAnsi="Tahoma" w:cs="Tahoma"/>
      <w:sz w:val="16"/>
      <w:szCs w:val="16"/>
      <w:lang w:val="en-US"/>
    </w:rPr>
  </w:style>
  <w:style w:type="character" w:customStyle="1" w:styleId="Ttulo1Char">
    <w:name w:val="Título 1 Char"/>
    <w:basedOn w:val="Fontepargpadro"/>
    <w:link w:val="Ttulo1"/>
    <w:rsid w:val="000C79FB"/>
    <w:rPr>
      <w:rFonts w:ascii="Times" w:hAnsi="Times"/>
      <w:b/>
      <w:kern w:val="28"/>
      <w:sz w:val="26"/>
      <w:lang w:val="en-US"/>
    </w:rPr>
  </w:style>
  <w:style w:type="paragraph" w:styleId="PargrafodaLista">
    <w:name w:val="List Paragraph"/>
    <w:basedOn w:val="Normal"/>
    <w:uiPriority w:val="72"/>
    <w:qFormat/>
    <w:rsid w:val="003823C7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6B7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yperlink" Target="http://redeglobo.globo.com/globocidadania/noticia/2013/11/pratica-esportiva-faz-bem-para-o-corpo-e-tambem-para-mente.html" TargetMode="External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hyperlink" Target="https://www.gearhost.com/feature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brasil.softlinegroup.com/sobre-a-empresa/blog/microsoft-azure-o-guia-completo-de-tudo-que-voce-precisa-sab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www.devmedia.com.br/guia/cordova/38321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hyperlink" Target="https://docs.google.com/document/d/1pyy_ejLaNQxRMgrJsJx6AgHxg1jao_qT8Y4CJf-1clM/edit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792762-E812-48E1-B155-B52E7DA57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sbc-template</Template>
  <TotalTime>6246</TotalTime>
  <Pages>11</Pages>
  <Words>2900</Words>
  <Characters>15662</Characters>
  <Application>Microsoft Office Word</Application>
  <DocSecurity>0</DocSecurity>
  <Lines>130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Instruções aos Autores de Contribuições para o SIBGRAPI</vt:lpstr>
      <vt:lpstr>Instruções aos Autores de Contribuições para o SIBGRAPI</vt:lpstr>
    </vt:vector>
  </TitlesOfParts>
  <Company/>
  <LinksUpToDate>false</LinksUpToDate>
  <CharactersWithSpaces>18525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creator>Sociedade Brasileira de Computação</dc:creator>
  <cp:lastModifiedBy>Rodrigo</cp:lastModifiedBy>
  <cp:revision>233</cp:revision>
  <cp:lastPrinted>2018-04-02T20:31:00Z</cp:lastPrinted>
  <dcterms:created xsi:type="dcterms:W3CDTF">2018-04-01T00:31:00Z</dcterms:created>
  <dcterms:modified xsi:type="dcterms:W3CDTF">2019-06-17T01:56:00Z</dcterms:modified>
</cp:coreProperties>
</file>